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700E8" w14:textId="02AAFAC9" w:rsidR="00460AA2" w:rsidRDefault="009E4A9D" w:rsidP="00C85A85">
      <w:r>
        <w:t>1. The project schedule indicates what needs to be done, which resources must be utilized and when the project is due.</w:t>
      </w:r>
    </w:p>
    <w:p w14:paraId="1A824FCC" w14:textId="6217E4EC" w:rsidR="00634DE5" w:rsidRDefault="009E4A9D" w:rsidP="00C85A85">
      <w:r>
        <w:t xml:space="preserve">2. </w:t>
      </w:r>
      <w:r w:rsidR="00634DE5">
        <w:t>Network diagram is the graphical representation of tasks, and work flow for a project. It is used to map the schedule and work sequence of the project</w:t>
      </w:r>
      <w:r w:rsidR="00845689">
        <w:t xml:space="preserve"> keeping a track of its progress.</w:t>
      </w:r>
    </w:p>
    <w:p w14:paraId="0B5CD02D" w14:textId="645B380E" w:rsidR="009E4A9D" w:rsidRDefault="009E4A9D" w:rsidP="00C85A85">
      <w:r>
        <w:t>Network contains two major components :-</w:t>
      </w:r>
    </w:p>
    <w:p w14:paraId="60511B86" w14:textId="29FA00B1" w:rsidR="009E4A9D" w:rsidRDefault="009E4A9D" w:rsidP="009E4A9D">
      <w:pPr>
        <w:pStyle w:val="ListParagraph"/>
        <w:numPr>
          <w:ilvl w:val="0"/>
          <w:numId w:val="3"/>
        </w:numPr>
      </w:pPr>
      <w:r>
        <w:t>Activities : An activity represents an action and consumption of resources.</w:t>
      </w:r>
    </w:p>
    <w:p w14:paraId="76F94038" w14:textId="650CC6C9" w:rsidR="009E4A9D" w:rsidRDefault="009E4A9D" w:rsidP="009E4A9D">
      <w:r w:rsidRPr="009E4A9D">
        <w:drawing>
          <wp:inline distT="0" distB="0" distL="0" distR="0" wp14:anchorId="3632FE63" wp14:editId="30110742">
            <wp:extent cx="4019550" cy="1044943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2700" cy="105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265B" w14:textId="7CB6F9D7" w:rsidR="009E4A9D" w:rsidRDefault="009E4A9D" w:rsidP="009E4A9D">
      <w:pPr>
        <w:pStyle w:val="ListParagraph"/>
        <w:numPr>
          <w:ilvl w:val="0"/>
          <w:numId w:val="3"/>
        </w:numPr>
      </w:pPr>
      <w:r>
        <w:t>Event : An event will always ooccur at the beginning and end of an activity. It does not have a source.</w:t>
      </w:r>
      <w:r>
        <w:br/>
      </w:r>
      <w:r w:rsidRPr="009E4A9D">
        <w:drawing>
          <wp:inline distT="0" distB="0" distL="0" distR="0" wp14:anchorId="129BB734" wp14:editId="4C2B08B6">
            <wp:extent cx="4000500" cy="172885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1474" cy="173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3801" w14:textId="77777777" w:rsidR="009E4A9D" w:rsidRDefault="009E4A9D" w:rsidP="009E4A9D">
      <w:pPr>
        <w:ind w:firstLine="720"/>
      </w:pPr>
    </w:p>
    <w:p w14:paraId="6464D4C4" w14:textId="77777777" w:rsidR="009E4A9D" w:rsidRDefault="009E4A9D" w:rsidP="00C85A85"/>
    <w:sectPr w:rsidR="009E4A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B59580" w14:textId="77777777" w:rsidR="00034B60" w:rsidRDefault="00034B60" w:rsidP="00460AA2">
      <w:pPr>
        <w:spacing w:after="0" w:line="240" w:lineRule="auto"/>
      </w:pPr>
      <w:r>
        <w:separator/>
      </w:r>
    </w:p>
  </w:endnote>
  <w:endnote w:type="continuationSeparator" w:id="0">
    <w:p w14:paraId="670A681C" w14:textId="77777777" w:rsidR="00034B60" w:rsidRDefault="00034B60" w:rsidP="00460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37AAD" w14:textId="77777777" w:rsidR="00F97ACF" w:rsidRDefault="00F97A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71261727"/>
      <w:docPartObj>
        <w:docPartGallery w:val="Page Numbers (Bottom of Page)"/>
        <w:docPartUnique/>
      </w:docPartObj>
    </w:sdtPr>
    <w:sdtEndPr/>
    <w:sdtContent>
      <w:p w14:paraId="6D171627" w14:textId="77777777" w:rsidR="005013E3" w:rsidRDefault="005013E3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14:paraId="29B9BFBE" w14:textId="77777777" w:rsidR="005013E3" w:rsidRDefault="005013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3ACA07" w14:textId="77777777" w:rsidR="00F97ACF" w:rsidRDefault="00F97A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AE1E3B" w14:textId="77777777" w:rsidR="00034B60" w:rsidRDefault="00034B60" w:rsidP="00460AA2">
      <w:pPr>
        <w:spacing w:after="0" w:line="240" w:lineRule="auto"/>
      </w:pPr>
      <w:r>
        <w:separator/>
      </w:r>
    </w:p>
  </w:footnote>
  <w:footnote w:type="continuationSeparator" w:id="0">
    <w:p w14:paraId="601107F5" w14:textId="77777777" w:rsidR="00034B60" w:rsidRDefault="00034B60" w:rsidP="00460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0DD06" w14:textId="77777777" w:rsidR="00F97ACF" w:rsidRDefault="00F97A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13BEB2" w14:textId="77777777" w:rsidR="00460AA2" w:rsidRDefault="00460AA2">
    <w:pPr>
      <w:pStyle w:val="Header"/>
      <w:pBdr>
        <w:bottom w:val="single" w:sz="12" w:space="1" w:color="auto"/>
      </w:pBdr>
    </w:pPr>
    <w:r w:rsidRPr="00460AA2">
      <w:rPr>
        <w:sz w:val="26"/>
        <w:szCs w:val="26"/>
      </w:rPr>
      <w:t>Subhradip Debnath</w:t>
    </w:r>
    <w:r w:rsidRPr="00460AA2">
      <w:rPr>
        <w:sz w:val="26"/>
        <w:szCs w:val="26"/>
      </w:rPr>
      <w:br/>
    </w:r>
    <w:r>
      <w:t>A-19, C1, 3</w:t>
    </w:r>
    <w:r w:rsidRPr="00460AA2">
      <w:rPr>
        <w:vertAlign w:val="superscript"/>
      </w:rPr>
      <w:t>rd</w:t>
    </w:r>
    <w:r>
      <w:t xml:space="preserve"> Year</w:t>
    </w:r>
    <w:r>
      <w:br/>
      <w:t>Computer Science and Engineering Deptt</w:t>
    </w:r>
    <w:r>
      <w:br/>
      <w:t>Institute of Engineering and Management, Kolkata</w:t>
    </w:r>
    <w:r w:rsidR="001646C7">
      <w:br/>
      <w:t xml:space="preserve">Date </w:t>
    </w:r>
    <w:r w:rsidR="00BE7BF8">
      <w:t xml:space="preserve">– </w:t>
    </w:r>
    <w:r w:rsidR="00BE7BF8">
      <w:fldChar w:fldCharType="begin"/>
    </w:r>
    <w:r w:rsidR="00BE7BF8">
      <w:instrText xml:space="preserve"> DATE \@ "dddd, MMMM d, yyyy" </w:instrText>
    </w:r>
    <w:r w:rsidR="00BE7BF8">
      <w:fldChar w:fldCharType="separate"/>
    </w:r>
    <w:r w:rsidR="009E4A9D">
      <w:rPr>
        <w:noProof/>
      </w:rPr>
      <w:t>Wednesday, August 12, 2020</w:t>
    </w:r>
    <w:r w:rsidR="00BE7BF8">
      <w:fldChar w:fldCharType="end"/>
    </w:r>
  </w:p>
  <w:p w14:paraId="1A876EAF" w14:textId="77777777" w:rsidR="005013E3" w:rsidRDefault="005013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4F55C" w14:textId="77777777" w:rsidR="00F97ACF" w:rsidRDefault="00F97A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3F4934"/>
    <w:multiLevelType w:val="hybridMultilevel"/>
    <w:tmpl w:val="1EB44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0172C"/>
    <w:multiLevelType w:val="hybridMultilevel"/>
    <w:tmpl w:val="61E85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D5082D"/>
    <w:multiLevelType w:val="hybridMultilevel"/>
    <w:tmpl w:val="838CF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A9D"/>
    <w:rsid w:val="000211F6"/>
    <w:rsid w:val="00034B60"/>
    <w:rsid w:val="00114213"/>
    <w:rsid w:val="001646C7"/>
    <w:rsid w:val="00234D4B"/>
    <w:rsid w:val="003F5256"/>
    <w:rsid w:val="00460AA2"/>
    <w:rsid w:val="005013E3"/>
    <w:rsid w:val="005F001D"/>
    <w:rsid w:val="00634DE5"/>
    <w:rsid w:val="006D181F"/>
    <w:rsid w:val="00845689"/>
    <w:rsid w:val="00924465"/>
    <w:rsid w:val="0099291C"/>
    <w:rsid w:val="009E4A9D"/>
    <w:rsid w:val="00BE7BF8"/>
    <w:rsid w:val="00C85A85"/>
    <w:rsid w:val="00CE0128"/>
    <w:rsid w:val="00D40097"/>
    <w:rsid w:val="00F9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CC4D8"/>
  <w15:chartTrackingRefBased/>
  <w15:docId w15:val="{1C276133-4B6C-4927-84A3-5592476C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A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0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AA2"/>
  </w:style>
  <w:style w:type="paragraph" w:styleId="Footer">
    <w:name w:val="footer"/>
    <w:basedOn w:val="Normal"/>
    <w:link w:val="FooterChar"/>
    <w:uiPriority w:val="99"/>
    <w:unhideWhenUsed/>
    <w:rsid w:val="00460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Documents\Custom%20Office%20Templates\Assign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</Template>
  <TotalTime>10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2020-08-12T16:19:00Z</dcterms:created>
  <dcterms:modified xsi:type="dcterms:W3CDTF">2020-08-12T16:29:00Z</dcterms:modified>
</cp:coreProperties>
</file>