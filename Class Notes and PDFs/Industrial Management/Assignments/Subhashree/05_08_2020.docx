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0D02B" w14:textId="60C934AD" w:rsidR="00776684" w:rsidRDefault="00776684" w:rsidP="00776684">
      <w:pPr>
        <w:pStyle w:val="ListParagraph"/>
        <w:numPr>
          <w:ilvl w:val="0"/>
          <w:numId w:val="2"/>
        </w:numPr>
      </w:pPr>
      <w:r>
        <w:t>What is Industrial management?</w:t>
      </w:r>
    </w:p>
    <w:p w14:paraId="21F6C7FC" w14:textId="3077D308" w:rsidR="00776684" w:rsidRDefault="00776684" w:rsidP="00776684">
      <w:pPr>
        <w:ind w:left="360"/>
      </w:pPr>
      <w:r>
        <w:t>Industrial Management is a branch of Engineering which facilitates creation of management systems and integrates same with people and their activities to utilize the resource. It is a structured approach to manage the operational activities of the organization.</w:t>
      </w:r>
    </w:p>
    <w:p w14:paraId="5DCEDF34" w14:textId="77777777" w:rsidR="00776684" w:rsidRDefault="00776684" w:rsidP="00776684"/>
    <w:p w14:paraId="6FCD0F8D" w14:textId="15D1AB2C" w:rsidR="00460AA2" w:rsidRDefault="00776684" w:rsidP="00776684">
      <w:pPr>
        <w:pStyle w:val="ListParagraph"/>
        <w:numPr>
          <w:ilvl w:val="0"/>
          <w:numId w:val="2"/>
        </w:numPr>
      </w:pPr>
      <w:r>
        <w:t xml:space="preserve">What is the need of industrial </w:t>
      </w:r>
      <w:proofErr w:type="gramStart"/>
      <w:r>
        <w:t>management</w:t>
      </w:r>
      <w:proofErr w:type="gramEnd"/>
    </w:p>
    <w:p w14:paraId="73977E35" w14:textId="2FEC5DE5" w:rsidR="00776684" w:rsidRDefault="00776684" w:rsidP="00776684">
      <w:pPr>
        <w:pStyle w:val="ListParagraph"/>
        <w:numPr>
          <w:ilvl w:val="0"/>
          <w:numId w:val="3"/>
        </w:numPr>
      </w:pPr>
      <w:r>
        <w:t>To ensure maximum output with minimum cost of production</w:t>
      </w:r>
    </w:p>
    <w:p w14:paraId="19DAF9A7" w14:textId="291E6FEC" w:rsidR="00776684" w:rsidRDefault="00776684" w:rsidP="00776684">
      <w:pPr>
        <w:pStyle w:val="ListParagraph"/>
        <w:numPr>
          <w:ilvl w:val="0"/>
          <w:numId w:val="3"/>
        </w:numPr>
      </w:pPr>
      <w:r>
        <w:t>Proper accounting, reporting and controlling the operations</w:t>
      </w:r>
    </w:p>
    <w:p w14:paraId="0FB86FD4" w14:textId="42DFB5BF" w:rsidR="00776684" w:rsidRDefault="00776684" w:rsidP="00776684">
      <w:pPr>
        <w:pStyle w:val="ListParagraph"/>
        <w:numPr>
          <w:ilvl w:val="0"/>
          <w:numId w:val="3"/>
        </w:numPr>
      </w:pPr>
      <w:r>
        <w:t>Quality products</w:t>
      </w:r>
    </w:p>
    <w:p w14:paraId="1B4C2D44" w14:textId="7A355E96" w:rsidR="00776684" w:rsidRDefault="00776684" w:rsidP="00776684">
      <w:pPr>
        <w:pStyle w:val="ListParagraph"/>
        <w:numPr>
          <w:ilvl w:val="0"/>
          <w:numId w:val="3"/>
        </w:numPr>
      </w:pPr>
      <w:r>
        <w:t>Utilization of full capacity of the factory</w:t>
      </w:r>
    </w:p>
    <w:p w14:paraId="73159DD3" w14:textId="0356DFEB" w:rsidR="00776684" w:rsidRDefault="00776684" w:rsidP="00776684">
      <w:pPr>
        <w:pStyle w:val="ListParagraph"/>
        <w:numPr>
          <w:ilvl w:val="0"/>
          <w:numId w:val="3"/>
        </w:numPr>
      </w:pPr>
      <w:r>
        <w:t>Innovation</w:t>
      </w:r>
    </w:p>
    <w:sectPr w:rsidR="007766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0F5734" w14:textId="77777777" w:rsidR="00D264EA" w:rsidRDefault="00D264EA" w:rsidP="00460AA2">
      <w:pPr>
        <w:spacing w:after="0" w:line="240" w:lineRule="auto"/>
      </w:pPr>
      <w:r>
        <w:separator/>
      </w:r>
    </w:p>
  </w:endnote>
  <w:endnote w:type="continuationSeparator" w:id="0">
    <w:p w14:paraId="1FC8404C" w14:textId="77777777" w:rsidR="00D264EA" w:rsidRDefault="00D264EA" w:rsidP="00460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95D02" w14:textId="77777777" w:rsidR="00F97ACF" w:rsidRDefault="00F97A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71261727"/>
      <w:docPartObj>
        <w:docPartGallery w:val="Page Numbers (Bottom of Page)"/>
        <w:docPartUnique/>
      </w:docPartObj>
    </w:sdtPr>
    <w:sdtEndPr/>
    <w:sdtContent>
      <w:p w14:paraId="6A7557FD" w14:textId="77777777" w:rsidR="005013E3" w:rsidRDefault="005013E3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  <w:p w14:paraId="32BD869D" w14:textId="77777777" w:rsidR="005013E3" w:rsidRDefault="005013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D79C1" w14:textId="77777777" w:rsidR="00F97ACF" w:rsidRDefault="00F97A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C7DB8D" w14:textId="77777777" w:rsidR="00D264EA" w:rsidRDefault="00D264EA" w:rsidP="00460AA2">
      <w:pPr>
        <w:spacing w:after="0" w:line="240" w:lineRule="auto"/>
      </w:pPr>
      <w:r>
        <w:separator/>
      </w:r>
    </w:p>
  </w:footnote>
  <w:footnote w:type="continuationSeparator" w:id="0">
    <w:p w14:paraId="0A0167F9" w14:textId="77777777" w:rsidR="00D264EA" w:rsidRDefault="00D264EA" w:rsidP="00460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C738C9" w14:textId="77777777" w:rsidR="00F97ACF" w:rsidRDefault="00F97A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639E66" w14:textId="77777777" w:rsidR="00460AA2" w:rsidRDefault="00460AA2">
    <w:pPr>
      <w:pStyle w:val="Header"/>
      <w:pBdr>
        <w:bottom w:val="single" w:sz="12" w:space="1" w:color="auto"/>
      </w:pBdr>
    </w:pPr>
    <w:proofErr w:type="spellStart"/>
    <w:r w:rsidRPr="00460AA2">
      <w:rPr>
        <w:sz w:val="26"/>
        <w:szCs w:val="26"/>
      </w:rPr>
      <w:t>Subhradip</w:t>
    </w:r>
    <w:proofErr w:type="spellEnd"/>
    <w:r w:rsidRPr="00460AA2">
      <w:rPr>
        <w:sz w:val="26"/>
        <w:szCs w:val="26"/>
      </w:rPr>
      <w:t xml:space="preserve"> Debnath</w:t>
    </w:r>
    <w:r w:rsidRPr="00460AA2">
      <w:rPr>
        <w:sz w:val="26"/>
        <w:szCs w:val="26"/>
      </w:rPr>
      <w:br/>
    </w:r>
    <w:r>
      <w:t>A-19, C1, 3</w:t>
    </w:r>
    <w:r w:rsidRPr="00460AA2">
      <w:rPr>
        <w:vertAlign w:val="superscript"/>
      </w:rPr>
      <w:t>rd</w:t>
    </w:r>
    <w:r>
      <w:t xml:space="preserve"> Year</w:t>
    </w:r>
    <w:r>
      <w:br/>
      <w:t xml:space="preserve">Computer Science and Engineering </w:t>
    </w:r>
    <w:proofErr w:type="spellStart"/>
    <w:r>
      <w:t>Deptt</w:t>
    </w:r>
    <w:proofErr w:type="spellEnd"/>
    <w:r>
      <w:br/>
      <w:t>Institute of Engineering and Management, Kolkata</w:t>
    </w:r>
    <w:r w:rsidR="001646C7">
      <w:br/>
      <w:t xml:space="preserve">Date </w:t>
    </w:r>
    <w:r w:rsidR="00BE7BF8">
      <w:t xml:space="preserve">– </w:t>
    </w:r>
    <w:r w:rsidR="00BE7BF8">
      <w:fldChar w:fldCharType="begin"/>
    </w:r>
    <w:r w:rsidR="00BE7BF8">
      <w:instrText xml:space="preserve"> DATE \@ "dddd, MMMM d, yyyy" </w:instrText>
    </w:r>
    <w:r w:rsidR="00BE7BF8">
      <w:fldChar w:fldCharType="separate"/>
    </w:r>
    <w:r w:rsidR="00776684">
      <w:rPr>
        <w:noProof/>
      </w:rPr>
      <w:t>Wednesday, August 5, 2020</w:t>
    </w:r>
    <w:r w:rsidR="00BE7BF8">
      <w:fldChar w:fldCharType="end"/>
    </w:r>
  </w:p>
  <w:p w14:paraId="42C067C7" w14:textId="77777777" w:rsidR="005013E3" w:rsidRDefault="005013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0BBF76" w14:textId="77777777" w:rsidR="00F97ACF" w:rsidRDefault="00F97A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583FFF"/>
    <w:multiLevelType w:val="hybridMultilevel"/>
    <w:tmpl w:val="AEB4B8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AD5082D"/>
    <w:multiLevelType w:val="hybridMultilevel"/>
    <w:tmpl w:val="838CF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B02BB1"/>
    <w:multiLevelType w:val="hybridMultilevel"/>
    <w:tmpl w:val="BADE8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684"/>
    <w:rsid w:val="000211F6"/>
    <w:rsid w:val="00114213"/>
    <w:rsid w:val="001646C7"/>
    <w:rsid w:val="00234D4B"/>
    <w:rsid w:val="003F5256"/>
    <w:rsid w:val="00460AA2"/>
    <w:rsid w:val="005013E3"/>
    <w:rsid w:val="005F001D"/>
    <w:rsid w:val="006D181F"/>
    <w:rsid w:val="00776684"/>
    <w:rsid w:val="00924465"/>
    <w:rsid w:val="0099291C"/>
    <w:rsid w:val="00BE7BF8"/>
    <w:rsid w:val="00C85A85"/>
    <w:rsid w:val="00CE0128"/>
    <w:rsid w:val="00D264EA"/>
    <w:rsid w:val="00D40097"/>
    <w:rsid w:val="00F9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2FEB2"/>
  <w15:chartTrackingRefBased/>
  <w15:docId w15:val="{4AF1C20F-0F8E-47CE-A3BE-F4D7B985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A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0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AA2"/>
  </w:style>
  <w:style w:type="paragraph" w:styleId="Footer">
    <w:name w:val="footer"/>
    <w:basedOn w:val="Normal"/>
    <w:link w:val="FooterChar"/>
    <w:uiPriority w:val="99"/>
    <w:unhideWhenUsed/>
    <w:rsid w:val="00460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Documents\Custom%20Office%20Templates\Assign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</Template>
  <TotalTime>4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2020-08-05T09:40:00Z</dcterms:created>
  <dcterms:modified xsi:type="dcterms:W3CDTF">2020-08-05T09:44:00Z</dcterms:modified>
</cp:coreProperties>
</file>