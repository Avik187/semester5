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E61C1" w14:textId="77777777" w:rsidR="005C6522" w:rsidRDefault="005C6522" w:rsidP="005C6522">
      <w:pPr>
        <w:pStyle w:val="NormalWeb"/>
        <w:shd w:val="clear" w:color="auto" w:fill="FFFFFF"/>
        <w:spacing w:before="240" w:beforeAutospacing="0" w:after="0" w:afterAutospacing="0"/>
      </w:pPr>
      <w:r>
        <w:rPr>
          <w:rFonts w:ascii="Arial" w:hAnsi="Arial" w:cs="Arial"/>
          <w:b/>
          <w:bCs/>
          <w:color w:val="222222"/>
          <w:sz w:val="26"/>
          <w:szCs w:val="26"/>
          <w:u w:val="single"/>
        </w:rPr>
        <w:t>Assignment 1</w:t>
      </w:r>
    </w:p>
    <w:p w14:paraId="4F1913E3" w14:textId="77777777" w:rsidR="005C6522" w:rsidRDefault="005C6522" w:rsidP="005C6522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222222"/>
          <w:sz w:val="26"/>
          <w:szCs w:val="26"/>
        </w:rPr>
        <w:t>Perform the following operations:</w:t>
      </w:r>
    </w:p>
    <w:p w14:paraId="101CBF17" w14:textId="77777777" w:rsidR="005C6522" w:rsidRDefault="005C6522" w:rsidP="005C6522">
      <w:pPr>
        <w:pStyle w:val="NormalWeb"/>
        <w:shd w:val="clear" w:color="auto" w:fill="FFFFFF"/>
        <w:spacing w:before="0" w:beforeAutospacing="0" w:after="0" w:afterAutospacing="0"/>
        <w:ind w:left="1080"/>
      </w:pPr>
      <w:proofErr w:type="spellStart"/>
      <w:r>
        <w:rPr>
          <w:rFonts w:ascii="Arial" w:hAnsi="Arial" w:cs="Arial"/>
          <w:color w:val="222222"/>
          <w:sz w:val="26"/>
          <w:szCs w:val="26"/>
        </w:rPr>
        <w:t>i</w:t>
      </w:r>
      <w:proofErr w:type="spellEnd"/>
      <w:r>
        <w:rPr>
          <w:rFonts w:ascii="Arial" w:hAnsi="Arial" w:cs="Arial"/>
          <w:color w:val="222222"/>
          <w:sz w:val="26"/>
          <w:szCs w:val="26"/>
        </w:rPr>
        <w:t>)</w:t>
      </w:r>
      <w:r>
        <w:rPr>
          <w:color w:val="222222"/>
          <w:sz w:val="14"/>
          <w:szCs w:val="14"/>
        </w:rPr>
        <w:t xml:space="preserve">                    </w:t>
      </w:r>
      <w:r>
        <w:rPr>
          <w:rFonts w:ascii="Arial" w:hAnsi="Arial" w:cs="Arial"/>
          <w:color w:val="222222"/>
          <w:sz w:val="26"/>
          <w:szCs w:val="26"/>
        </w:rPr>
        <w:t>Create three directories named letter, report and assignment</w:t>
      </w:r>
    </w:p>
    <w:p w14:paraId="39DB7DBE" w14:textId="77777777" w:rsidR="005C6522" w:rsidRDefault="005C6522" w:rsidP="005C6522">
      <w:pPr>
        <w:pStyle w:val="NormalWeb"/>
        <w:shd w:val="clear" w:color="auto" w:fill="FFFFFF"/>
        <w:spacing w:before="0" w:beforeAutospacing="0" w:after="0" w:afterAutospacing="0"/>
        <w:ind w:left="1080"/>
      </w:pPr>
      <w:r>
        <w:rPr>
          <w:rFonts w:ascii="Arial" w:hAnsi="Arial" w:cs="Arial"/>
          <w:color w:val="222222"/>
          <w:sz w:val="26"/>
          <w:szCs w:val="26"/>
        </w:rPr>
        <w:t>ii)</w:t>
      </w:r>
      <w:r>
        <w:rPr>
          <w:color w:val="222222"/>
          <w:sz w:val="14"/>
          <w:szCs w:val="14"/>
        </w:rPr>
        <w:t xml:space="preserve">                  </w:t>
      </w:r>
      <w:r>
        <w:rPr>
          <w:rFonts w:ascii="Arial" w:hAnsi="Arial" w:cs="Arial"/>
          <w:color w:val="222222"/>
          <w:sz w:val="26"/>
          <w:szCs w:val="26"/>
        </w:rPr>
        <w:t>Move to directory letter</w:t>
      </w:r>
    </w:p>
    <w:p w14:paraId="3473B831" w14:textId="77777777" w:rsidR="005C6522" w:rsidRDefault="005C6522" w:rsidP="005C6522">
      <w:pPr>
        <w:pStyle w:val="NormalWeb"/>
        <w:shd w:val="clear" w:color="auto" w:fill="FFFFFF"/>
        <w:spacing w:before="0" w:beforeAutospacing="0" w:after="0" w:afterAutospacing="0"/>
        <w:ind w:left="1080"/>
      </w:pPr>
      <w:r>
        <w:rPr>
          <w:rFonts w:ascii="Arial" w:hAnsi="Arial" w:cs="Arial"/>
          <w:color w:val="222222"/>
          <w:sz w:val="26"/>
          <w:szCs w:val="26"/>
        </w:rPr>
        <w:t>iii)</w:t>
      </w:r>
      <w:r>
        <w:rPr>
          <w:color w:val="222222"/>
          <w:sz w:val="14"/>
          <w:szCs w:val="14"/>
        </w:rPr>
        <w:t xml:space="preserve">                </w:t>
      </w:r>
      <w:r>
        <w:rPr>
          <w:rFonts w:ascii="Arial" w:hAnsi="Arial" w:cs="Arial"/>
          <w:color w:val="222222"/>
          <w:sz w:val="26"/>
          <w:szCs w:val="26"/>
        </w:rPr>
        <w:t>Create two directories named friendly and formal under letter directory</w:t>
      </w:r>
    </w:p>
    <w:p w14:paraId="566E054B" w14:textId="77777777" w:rsidR="005C6522" w:rsidRDefault="005C6522" w:rsidP="005C6522">
      <w:pPr>
        <w:pStyle w:val="NormalWeb"/>
        <w:shd w:val="clear" w:color="auto" w:fill="FFFFFF"/>
        <w:spacing w:before="0" w:beforeAutospacing="0" w:after="0" w:afterAutospacing="0"/>
        <w:ind w:left="1080"/>
      </w:pPr>
      <w:r>
        <w:rPr>
          <w:rFonts w:ascii="Arial" w:hAnsi="Arial" w:cs="Arial"/>
          <w:color w:val="222222"/>
          <w:sz w:val="26"/>
          <w:szCs w:val="26"/>
        </w:rPr>
        <w:t>iv)</w:t>
      </w:r>
      <w:r>
        <w:rPr>
          <w:color w:val="222222"/>
          <w:sz w:val="14"/>
          <w:szCs w:val="14"/>
        </w:rPr>
        <w:t xml:space="preserve">                </w:t>
      </w:r>
      <w:r>
        <w:rPr>
          <w:rFonts w:ascii="Arial" w:hAnsi="Arial" w:cs="Arial"/>
          <w:color w:val="222222"/>
          <w:sz w:val="26"/>
          <w:szCs w:val="26"/>
        </w:rPr>
        <w:t>Move to directory report using only one command (from directory letter)</w:t>
      </w:r>
    </w:p>
    <w:p w14:paraId="55CDF1C0" w14:textId="77777777" w:rsidR="005C6522" w:rsidRDefault="005C6522" w:rsidP="005C6522">
      <w:pPr>
        <w:pStyle w:val="NormalWeb"/>
        <w:shd w:val="clear" w:color="auto" w:fill="FFFFFF"/>
        <w:spacing w:before="0" w:beforeAutospacing="0" w:after="0" w:afterAutospacing="0"/>
        <w:ind w:left="1080"/>
      </w:pPr>
      <w:r>
        <w:rPr>
          <w:rFonts w:ascii="Arial" w:hAnsi="Arial" w:cs="Arial"/>
          <w:color w:val="222222"/>
          <w:sz w:val="26"/>
          <w:szCs w:val="26"/>
        </w:rPr>
        <w:t>v)</w:t>
      </w:r>
      <w:r>
        <w:rPr>
          <w:color w:val="222222"/>
          <w:sz w:val="14"/>
          <w:szCs w:val="14"/>
        </w:rPr>
        <w:t xml:space="preserve">                  </w:t>
      </w:r>
      <w:r>
        <w:rPr>
          <w:rFonts w:ascii="Arial" w:hAnsi="Arial" w:cs="Arial"/>
          <w:color w:val="222222"/>
          <w:sz w:val="26"/>
          <w:szCs w:val="26"/>
        </w:rPr>
        <w:t>Create three directories called personal business school under the directory report (Use only one command)</w:t>
      </w:r>
    </w:p>
    <w:p w14:paraId="58C034FB" w14:textId="77777777" w:rsidR="005C6522" w:rsidRDefault="005C6522" w:rsidP="005C6522">
      <w:pPr>
        <w:pStyle w:val="NormalWeb"/>
        <w:shd w:val="clear" w:color="auto" w:fill="FFFFFF"/>
        <w:spacing w:before="0" w:beforeAutospacing="0" w:after="0" w:afterAutospacing="0"/>
        <w:ind w:left="1080"/>
      </w:pPr>
      <w:r>
        <w:rPr>
          <w:rFonts w:ascii="Arial" w:hAnsi="Arial" w:cs="Arial"/>
          <w:color w:val="222222"/>
          <w:sz w:val="26"/>
          <w:szCs w:val="26"/>
        </w:rPr>
        <w:t>vi)</w:t>
      </w:r>
      <w:r>
        <w:rPr>
          <w:color w:val="222222"/>
          <w:sz w:val="14"/>
          <w:szCs w:val="14"/>
        </w:rPr>
        <w:t xml:space="preserve">                </w:t>
      </w:r>
      <w:r>
        <w:rPr>
          <w:rFonts w:ascii="Arial" w:hAnsi="Arial" w:cs="Arial"/>
          <w:color w:val="222222"/>
          <w:sz w:val="26"/>
          <w:szCs w:val="26"/>
        </w:rPr>
        <w:t>Create a directory called unit under the assignment directory without moving from the report directory</w:t>
      </w:r>
    </w:p>
    <w:p w14:paraId="60BD600B" w14:textId="77777777" w:rsidR="005C6522" w:rsidRDefault="005C6522" w:rsidP="005C6522">
      <w:pPr>
        <w:pStyle w:val="NormalWeb"/>
        <w:shd w:val="clear" w:color="auto" w:fill="FFFFFF"/>
        <w:spacing w:before="0" w:beforeAutospacing="0" w:after="0" w:afterAutospacing="0"/>
        <w:ind w:left="1080"/>
      </w:pPr>
      <w:r>
        <w:rPr>
          <w:rFonts w:ascii="Arial" w:hAnsi="Arial" w:cs="Arial"/>
          <w:color w:val="222222"/>
          <w:sz w:val="26"/>
          <w:szCs w:val="26"/>
        </w:rPr>
        <w:t>vii)</w:t>
      </w:r>
      <w:r>
        <w:rPr>
          <w:color w:val="222222"/>
          <w:sz w:val="14"/>
          <w:szCs w:val="14"/>
        </w:rPr>
        <w:t xml:space="preserve">              </w:t>
      </w:r>
      <w:r>
        <w:rPr>
          <w:rFonts w:ascii="Arial" w:hAnsi="Arial" w:cs="Arial"/>
          <w:color w:val="222222"/>
          <w:sz w:val="26"/>
          <w:szCs w:val="26"/>
        </w:rPr>
        <w:t>Move to your home directory</w:t>
      </w:r>
    </w:p>
    <w:p w14:paraId="5C1A5E2F" w14:textId="77777777" w:rsidR="005C6522" w:rsidRDefault="005C6522" w:rsidP="005C6522">
      <w:pPr>
        <w:pStyle w:val="NormalWeb"/>
        <w:shd w:val="clear" w:color="auto" w:fill="FFFFFF"/>
        <w:spacing w:before="0" w:beforeAutospacing="0" w:after="0" w:afterAutospacing="0"/>
        <w:ind w:left="1080"/>
      </w:pPr>
      <w:r>
        <w:rPr>
          <w:rFonts w:ascii="Arial" w:hAnsi="Arial" w:cs="Arial"/>
          <w:color w:val="222222"/>
          <w:sz w:val="26"/>
          <w:szCs w:val="26"/>
        </w:rPr>
        <w:t>viii)</w:t>
      </w:r>
      <w:r>
        <w:rPr>
          <w:color w:val="222222"/>
          <w:sz w:val="14"/>
          <w:szCs w:val="14"/>
        </w:rPr>
        <w:t xml:space="preserve">            </w:t>
      </w:r>
      <w:r>
        <w:rPr>
          <w:rFonts w:ascii="Arial" w:hAnsi="Arial" w:cs="Arial"/>
          <w:color w:val="222222"/>
          <w:sz w:val="26"/>
          <w:szCs w:val="26"/>
        </w:rPr>
        <w:t>Recursively list all the directories you have created and draw the directory structure</w:t>
      </w:r>
    </w:p>
    <w:p w14:paraId="34C1CAEA" w14:textId="1B31402B" w:rsidR="006A793B" w:rsidRDefault="006A793B" w:rsidP="00C85A85">
      <w:proofErr w:type="spellStart"/>
      <w:r>
        <w:t>i</w:t>
      </w:r>
      <w:proofErr w:type="spellEnd"/>
      <w:r>
        <w:t>.</w:t>
      </w:r>
    </w:p>
    <w:p w14:paraId="6FC56891" w14:textId="4B776AF1" w:rsidR="006A793B" w:rsidRDefault="006A793B" w:rsidP="00C85A85">
      <w:r w:rsidRPr="006A793B">
        <w:drawing>
          <wp:inline distT="0" distB="0" distL="0" distR="0" wp14:anchorId="7FFFD98F" wp14:editId="7B56973D">
            <wp:extent cx="6418169" cy="11049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6699" b="10211"/>
                    <a:stretch/>
                  </pic:blipFill>
                  <pic:spPr bwMode="auto">
                    <a:xfrm>
                      <a:off x="0" y="0"/>
                      <a:ext cx="6439636" cy="1108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E77AB" w14:textId="144296B6" w:rsidR="006A793B" w:rsidRDefault="006A793B" w:rsidP="00C85A85">
      <w:r>
        <w:t xml:space="preserve">ii. </w:t>
      </w:r>
    </w:p>
    <w:p w14:paraId="599C6F59" w14:textId="12369A5B" w:rsidR="006A793B" w:rsidRDefault="006A793B" w:rsidP="00C85A85">
      <w:r w:rsidRPr="006A793B">
        <w:drawing>
          <wp:inline distT="0" distB="0" distL="0" distR="0" wp14:anchorId="1DC504C5" wp14:editId="2A54CC84">
            <wp:extent cx="4334480" cy="140037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4397" w14:textId="318B176F" w:rsidR="006A793B" w:rsidRDefault="006A793B" w:rsidP="00C85A85">
      <w:r>
        <w:t xml:space="preserve">iii. </w:t>
      </w:r>
    </w:p>
    <w:p w14:paraId="400ED06C" w14:textId="151FCF6B" w:rsidR="006A793B" w:rsidRDefault="006A793B" w:rsidP="00C85A85">
      <w:r w:rsidRPr="006A793B">
        <w:drawing>
          <wp:inline distT="0" distB="0" distL="0" distR="0" wp14:anchorId="222C3124" wp14:editId="6438E9D8">
            <wp:extent cx="594360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FE49" w14:textId="77777777" w:rsidR="006A793B" w:rsidRDefault="006A793B">
      <w:r>
        <w:lastRenderedPageBreak/>
        <w:t xml:space="preserve">iv. </w:t>
      </w:r>
    </w:p>
    <w:p w14:paraId="498ADADC" w14:textId="77777777" w:rsidR="006A793B" w:rsidRDefault="006A793B">
      <w:r w:rsidRPr="006A793B">
        <w:drawing>
          <wp:inline distT="0" distB="0" distL="0" distR="0" wp14:anchorId="5F49DBB1" wp14:editId="18DF43E4">
            <wp:extent cx="5726070" cy="11715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0184" b="39390"/>
                    <a:stretch/>
                  </pic:blipFill>
                  <pic:spPr bwMode="auto">
                    <a:xfrm>
                      <a:off x="0" y="0"/>
                      <a:ext cx="5746342" cy="1175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0F2E6" w14:textId="77777777" w:rsidR="006A793B" w:rsidRDefault="006A793B"/>
    <w:p w14:paraId="7C7B7D29" w14:textId="77777777" w:rsidR="006A793B" w:rsidRDefault="006A793B">
      <w:r>
        <w:t>v.</w:t>
      </w:r>
    </w:p>
    <w:p w14:paraId="53F8ACEB" w14:textId="3DF7F096" w:rsidR="006A793B" w:rsidRDefault="006A793B">
      <w:r w:rsidRPr="006A793B">
        <w:drawing>
          <wp:inline distT="0" distB="0" distL="0" distR="0" wp14:anchorId="496D35E8" wp14:editId="6EAD1FB8">
            <wp:extent cx="5943600" cy="680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738C" w14:textId="09C6A0A2" w:rsidR="006A793B" w:rsidRDefault="006A793B">
      <w:r>
        <w:t>OR</w:t>
      </w:r>
    </w:p>
    <w:p w14:paraId="240D2592" w14:textId="51F8A222" w:rsidR="006A793B" w:rsidRDefault="006A793B">
      <w:proofErr w:type="spellStart"/>
      <w:r>
        <w:t>mkdir</w:t>
      </w:r>
      <w:proofErr w:type="spellEnd"/>
      <w:r>
        <w:t xml:space="preserve"> {</w:t>
      </w:r>
      <w:proofErr w:type="spellStart"/>
      <w:proofErr w:type="gramStart"/>
      <w:r>
        <w:t>personal,business</w:t>
      </w:r>
      <w:proofErr w:type="gramEnd"/>
      <w:r>
        <w:t>,school</w:t>
      </w:r>
      <w:proofErr w:type="spellEnd"/>
      <w:r>
        <w:t>}</w:t>
      </w:r>
    </w:p>
    <w:p w14:paraId="7CA76C70" w14:textId="160314D8" w:rsidR="006A793B" w:rsidRDefault="006A793B">
      <w:r>
        <w:t>vi.</w:t>
      </w:r>
    </w:p>
    <w:p w14:paraId="0F4364BF" w14:textId="1F2BD448" w:rsidR="00CE1DA6" w:rsidRDefault="00CE1DA6">
      <w:r w:rsidRPr="00CE1DA6">
        <w:drawing>
          <wp:inline distT="0" distB="0" distL="0" distR="0" wp14:anchorId="34325D30" wp14:editId="350BC25A">
            <wp:extent cx="5943600" cy="78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A2F9" w14:textId="564D3AF5" w:rsidR="00CE1DA6" w:rsidRDefault="00CE1DA6">
      <w:r>
        <w:t>vii.</w:t>
      </w:r>
      <w:r>
        <w:br/>
      </w:r>
      <w:r w:rsidRPr="00CE1DA6">
        <w:drawing>
          <wp:inline distT="0" distB="0" distL="0" distR="0" wp14:anchorId="086E284D" wp14:editId="050CC77A">
            <wp:extent cx="4505954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8C4F" w14:textId="77777777" w:rsidR="00CE1DA6" w:rsidRDefault="00CE1DA6">
      <w:r>
        <w:br w:type="page"/>
      </w:r>
    </w:p>
    <w:p w14:paraId="6BDBA636" w14:textId="04B4B2EB" w:rsidR="00CE1DA6" w:rsidRDefault="00CE1DA6">
      <w:r>
        <w:lastRenderedPageBreak/>
        <w:t>viii.</w:t>
      </w:r>
    </w:p>
    <w:p w14:paraId="7255EB68" w14:textId="4202E79D" w:rsidR="00CE1DA6" w:rsidRDefault="00CE1DA6">
      <w:r w:rsidRPr="00CE1DA6">
        <w:drawing>
          <wp:inline distT="0" distB="0" distL="0" distR="0" wp14:anchorId="047C5911" wp14:editId="46E97184">
            <wp:extent cx="5943600" cy="46221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DA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9A53F" w14:textId="77777777" w:rsidR="00FC7D3A" w:rsidRDefault="00FC7D3A" w:rsidP="00460AA2">
      <w:pPr>
        <w:spacing w:after="0" w:line="240" w:lineRule="auto"/>
      </w:pPr>
      <w:r>
        <w:separator/>
      </w:r>
    </w:p>
  </w:endnote>
  <w:endnote w:type="continuationSeparator" w:id="0">
    <w:p w14:paraId="5DFC7A5D" w14:textId="77777777" w:rsidR="00FC7D3A" w:rsidRDefault="00FC7D3A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9457341"/>
      <w:docPartObj>
        <w:docPartGallery w:val="Page Numbers (Bottom of Page)"/>
        <w:docPartUnique/>
      </w:docPartObj>
    </w:sdtPr>
    <w:sdtContent>
      <w:p w14:paraId="3AB116CE" w14:textId="33A3BC64" w:rsidR="00521DF7" w:rsidRDefault="00521DF7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053FCA19" w14:textId="77777777" w:rsidR="00521DF7" w:rsidRDefault="00521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28CE01" w14:textId="77777777" w:rsidR="00FC7D3A" w:rsidRDefault="00FC7D3A" w:rsidP="00460AA2">
      <w:pPr>
        <w:spacing w:after="0" w:line="240" w:lineRule="auto"/>
      </w:pPr>
      <w:r>
        <w:separator/>
      </w:r>
    </w:p>
  </w:footnote>
  <w:footnote w:type="continuationSeparator" w:id="0">
    <w:p w14:paraId="312B92BC" w14:textId="77777777" w:rsidR="00FC7D3A" w:rsidRDefault="00FC7D3A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D3476" w14:textId="6527FC93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5C6522">
      <w:rPr>
        <w:noProof/>
      </w:rPr>
      <w:t>Monday, August 3, 2020</w:t>
    </w:r>
    <w:r w:rsidR="00BE7BF8">
      <w:fldChar w:fldCharType="end"/>
    </w:r>
  </w:p>
  <w:p w14:paraId="20F390EE" w14:textId="77777777" w:rsidR="006A793B" w:rsidRDefault="006A79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747AD"/>
    <w:multiLevelType w:val="hybridMultilevel"/>
    <w:tmpl w:val="9946B848"/>
    <w:lvl w:ilvl="0" w:tplc="59C2EC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22"/>
    <w:rsid w:val="00114213"/>
    <w:rsid w:val="001646C7"/>
    <w:rsid w:val="00234D4B"/>
    <w:rsid w:val="003F5256"/>
    <w:rsid w:val="00460AA2"/>
    <w:rsid w:val="00521DF7"/>
    <w:rsid w:val="005C6522"/>
    <w:rsid w:val="005F001D"/>
    <w:rsid w:val="006A793B"/>
    <w:rsid w:val="006D181F"/>
    <w:rsid w:val="00924465"/>
    <w:rsid w:val="00BE7BF8"/>
    <w:rsid w:val="00C85A85"/>
    <w:rsid w:val="00CE1DA6"/>
    <w:rsid w:val="00FC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05813"/>
  <w15:chartTrackingRefBased/>
  <w15:docId w15:val="{1F09C32A-E219-4EC0-AFF1-8C5DAF54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  <w:style w:type="paragraph" w:styleId="NormalWeb">
    <w:name w:val="Normal (Web)"/>
    <w:basedOn w:val="Normal"/>
    <w:uiPriority w:val="99"/>
    <w:semiHidden/>
    <w:unhideWhenUsed/>
    <w:rsid w:val="005C6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74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2020-08-03T07:48:00Z</dcterms:created>
  <dcterms:modified xsi:type="dcterms:W3CDTF">2020-08-03T09:02:00Z</dcterms:modified>
</cp:coreProperties>
</file>