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15823" w14:textId="4D9F8828" w:rsidR="00013BE2" w:rsidRPr="006E091D" w:rsidRDefault="00013BE2" w:rsidP="006E091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E091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Change the working directory to Friendly and use </w:t>
      </w:r>
      <w:proofErr w:type="spellStart"/>
      <w:r w:rsidRPr="006E091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pluma</w:t>
      </w:r>
      <w:proofErr w:type="spellEnd"/>
      <w:r w:rsidRPr="006E091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from the command line to create A1.txt with the following personal information:</w:t>
      </w:r>
    </w:p>
    <w:p w14:paraId="3ECF0983" w14:textId="77777777" w:rsidR="00013BE2" w:rsidRPr="006E091D" w:rsidRDefault="00013BE2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6E091D">
        <w:rPr>
          <w:rFonts w:ascii="Arial" w:eastAsia="Times New Roman" w:hAnsi="Arial" w:cs="Arial"/>
          <w:color w:val="00000A"/>
          <w:sz w:val="24"/>
          <w:szCs w:val="24"/>
        </w:rPr>
        <w:t>Name: &lt;student name&gt;</w:t>
      </w:r>
    </w:p>
    <w:p w14:paraId="27ACB56B" w14:textId="77777777" w:rsidR="00013BE2" w:rsidRPr="006E091D" w:rsidRDefault="00013BE2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6E091D">
        <w:rPr>
          <w:rFonts w:ascii="Arial" w:eastAsia="Times New Roman" w:hAnsi="Arial" w:cs="Arial"/>
          <w:color w:val="00000A"/>
          <w:sz w:val="24"/>
          <w:szCs w:val="24"/>
        </w:rPr>
        <w:t>Email: &lt;email id&gt;</w:t>
      </w:r>
    </w:p>
    <w:p w14:paraId="27B880A5" w14:textId="77777777" w:rsidR="00013BE2" w:rsidRPr="006E091D" w:rsidRDefault="00013BE2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6E091D">
        <w:rPr>
          <w:rFonts w:ascii="Arial" w:eastAsia="Times New Roman" w:hAnsi="Arial" w:cs="Arial"/>
          <w:color w:val="00000A"/>
          <w:sz w:val="24"/>
          <w:szCs w:val="24"/>
        </w:rPr>
        <w:t> Id: &lt;student id&gt;</w:t>
      </w:r>
    </w:p>
    <w:p w14:paraId="6C2C0B50" w14:textId="77777777" w:rsidR="00013BE2" w:rsidRPr="006E091D" w:rsidRDefault="00013BE2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6E091D">
        <w:rPr>
          <w:rFonts w:ascii="Arial" w:eastAsia="Times New Roman" w:hAnsi="Arial" w:cs="Arial"/>
          <w:color w:val="00000A"/>
          <w:sz w:val="24"/>
          <w:szCs w:val="24"/>
        </w:rPr>
        <w:t>Date: &lt;date&gt;</w:t>
      </w:r>
    </w:p>
    <w:p w14:paraId="70BADFF0" w14:textId="77777777" w:rsidR="00013BE2" w:rsidRPr="006E091D" w:rsidRDefault="00013BE2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6E091D">
        <w:rPr>
          <w:rFonts w:ascii="Arial" w:eastAsia="Times New Roman" w:hAnsi="Arial" w:cs="Arial"/>
          <w:color w:val="00000A"/>
          <w:sz w:val="24"/>
          <w:szCs w:val="24"/>
        </w:rPr>
        <w:t xml:space="preserve">ii)                  Exit </w:t>
      </w:r>
      <w:proofErr w:type="spellStart"/>
      <w:r w:rsidRPr="006E091D">
        <w:rPr>
          <w:rFonts w:ascii="Arial" w:eastAsia="Times New Roman" w:hAnsi="Arial" w:cs="Arial"/>
          <w:color w:val="00000A"/>
          <w:sz w:val="24"/>
          <w:szCs w:val="24"/>
        </w:rPr>
        <w:t>pluma</w:t>
      </w:r>
      <w:proofErr w:type="spellEnd"/>
      <w:r w:rsidRPr="006E091D">
        <w:rPr>
          <w:rFonts w:ascii="Arial" w:eastAsia="Times New Roman" w:hAnsi="Arial" w:cs="Arial"/>
          <w:color w:val="00000A"/>
          <w:sz w:val="24"/>
          <w:szCs w:val="24"/>
        </w:rPr>
        <w:t xml:space="preserve"> and copy the new file A1.txt to B1.txt. Verify that both files exist by listing the directory.</w:t>
      </w:r>
    </w:p>
    <w:p w14:paraId="4C2DFF56" w14:textId="77777777" w:rsidR="00013BE2" w:rsidRPr="006E091D" w:rsidRDefault="00013BE2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6E091D">
        <w:rPr>
          <w:rFonts w:ascii="Arial" w:eastAsia="Times New Roman" w:hAnsi="Arial" w:cs="Arial"/>
          <w:color w:val="00000A"/>
          <w:sz w:val="24"/>
          <w:szCs w:val="24"/>
        </w:rPr>
        <w:t>iii)                Rename the B1.txt file to A.txt, then list the directory, and remove the A1.txt file, and list the directory again.</w:t>
      </w:r>
    </w:p>
    <w:p w14:paraId="1BA9578B" w14:textId="77777777" w:rsidR="00013BE2" w:rsidRPr="006E091D" w:rsidRDefault="00013BE2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6E091D">
        <w:rPr>
          <w:rFonts w:ascii="Arial" w:eastAsia="Times New Roman" w:hAnsi="Arial" w:cs="Arial"/>
          <w:color w:val="00000A"/>
          <w:sz w:val="24"/>
          <w:szCs w:val="24"/>
        </w:rPr>
        <w:t>iv)                Set A.txt to have read and write permission for the owner, but keep the file private from others.</w:t>
      </w:r>
    </w:p>
    <w:p w14:paraId="4A90260B" w14:textId="77777777" w:rsidR="00013BE2" w:rsidRPr="006E091D" w:rsidRDefault="00013BE2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6E091D">
        <w:rPr>
          <w:rFonts w:ascii="Arial" w:eastAsia="Times New Roman" w:hAnsi="Arial" w:cs="Arial"/>
          <w:color w:val="00000A"/>
          <w:sz w:val="24"/>
          <w:szCs w:val="24"/>
        </w:rPr>
        <w:t>v)                  Now check the file permission for A.txt</w:t>
      </w:r>
    </w:p>
    <w:p w14:paraId="171056D4" w14:textId="77777777" w:rsidR="00013BE2" w:rsidRPr="006E091D" w:rsidRDefault="00013BE2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6E091D">
        <w:rPr>
          <w:rFonts w:ascii="Arial" w:eastAsia="Times New Roman" w:hAnsi="Arial" w:cs="Arial"/>
          <w:color w:val="00000A"/>
          <w:sz w:val="24"/>
          <w:szCs w:val="24"/>
        </w:rPr>
        <w:t>vi)                Move to your home directory</w:t>
      </w:r>
    </w:p>
    <w:p w14:paraId="68DFCCE5" w14:textId="77777777" w:rsidR="00013BE2" w:rsidRPr="006E091D" w:rsidRDefault="00013BE2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6E091D">
        <w:rPr>
          <w:rFonts w:ascii="Arial" w:eastAsia="Times New Roman" w:hAnsi="Arial" w:cs="Arial"/>
          <w:color w:val="00000A"/>
          <w:sz w:val="24"/>
          <w:szCs w:val="24"/>
        </w:rPr>
        <w:t>vii)              Recursively list all the directories you have created</w:t>
      </w:r>
    </w:p>
    <w:p w14:paraId="6CC44AC6" w14:textId="5D2072BA" w:rsidR="00013BE2" w:rsidRPr="006E091D" w:rsidRDefault="00013BE2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A"/>
          <w:sz w:val="24"/>
          <w:szCs w:val="24"/>
        </w:rPr>
      </w:pPr>
      <w:r w:rsidRPr="006E091D">
        <w:rPr>
          <w:rFonts w:ascii="Arial" w:eastAsia="Times New Roman" w:hAnsi="Arial" w:cs="Arial"/>
          <w:color w:val="00000A"/>
          <w:sz w:val="24"/>
          <w:szCs w:val="24"/>
        </w:rPr>
        <w:t>viii)            Show the tree structure and draw this.</w:t>
      </w:r>
    </w:p>
    <w:p w14:paraId="4175891D" w14:textId="3EE1BC80" w:rsidR="00013BE2" w:rsidRPr="006E091D" w:rsidRDefault="006E091D" w:rsidP="006E091D">
      <w:pPr>
        <w:shd w:val="clear" w:color="auto" w:fill="FFFFFF"/>
        <w:spacing w:before="240"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6E091D">
        <w:rPr>
          <w:rFonts w:ascii="Arial" w:eastAsia="Times New Roman" w:hAnsi="Arial" w:cs="Arial"/>
          <w:sz w:val="24"/>
          <w:szCs w:val="24"/>
        </w:rPr>
        <w:t>2.</w:t>
      </w:r>
      <w:r w:rsidRPr="006E091D">
        <w:rPr>
          <w:rFonts w:ascii="Arial" w:eastAsia="Times New Roman" w:hAnsi="Arial" w:cs="Arial"/>
          <w:sz w:val="24"/>
          <w:szCs w:val="24"/>
        </w:rPr>
        <w:tab/>
      </w:r>
      <w:r w:rsidRPr="006E091D">
        <w:rPr>
          <w:rFonts w:ascii="Arial" w:eastAsia="Times New Roman" w:hAnsi="Arial" w:cs="Arial"/>
          <w:b/>
          <w:bCs/>
          <w:color w:val="00000A"/>
          <w:sz w:val="24"/>
          <w:szCs w:val="24"/>
        </w:rPr>
        <w:t>d</w:t>
      </w:r>
      <w:r w:rsidR="00013BE2" w:rsidRPr="006E091D">
        <w:rPr>
          <w:rFonts w:ascii="Arial" w:eastAsia="Times New Roman" w:hAnsi="Arial" w:cs="Arial"/>
          <w:b/>
          <w:bCs/>
          <w:color w:val="00000A"/>
          <w:sz w:val="24"/>
          <w:szCs w:val="24"/>
        </w:rPr>
        <w:t>ate</w:t>
      </w:r>
      <w:r w:rsidR="00013BE2" w:rsidRPr="006E091D">
        <w:rPr>
          <w:rFonts w:ascii="Arial" w:eastAsia="Times New Roman" w:hAnsi="Arial" w:cs="Arial"/>
          <w:color w:val="00000A"/>
          <w:sz w:val="24"/>
          <w:szCs w:val="24"/>
        </w:rPr>
        <w:t xml:space="preserve"> command and </w:t>
      </w:r>
      <w:proofErr w:type="spellStart"/>
      <w:r w:rsidR="00013BE2" w:rsidRPr="006E091D">
        <w:rPr>
          <w:rFonts w:ascii="Arial" w:eastAsia="Times New Roman" w:hAnsi="Arial" w:cs="Arial"/>
          <w:b/>
          <w:bCs/>
          <w:color w:val="00000A"/>
          <w:sz w:val="24"/>
          <w:szCs w:val="24"/>
        </w:rPr>
        <w:t>cal</w:t>
      </w:r>
      <w:proofErr w:type="spellEnd"/>
      <w:r w:rsidR="00013BE2" w:rsidRPr="006E091D">
        <w:rPr>
          <w:rFonts w:ascii="Arial" w:eastAsia="Times New Roman" w:hAnsi="Arial" w:cs="Arial"/>
          <w:color w:val="00000A"/>
          <w:sz w:val="24"/>
          <w:szCs w:val="24"/>
        </w:rPr>
        <w:t xml:space="preserve"> Command</w:t>
      </w:r>
    </w:p>
    <w:p w14:paraId="5519E8B0" w14:textId="77777777" w:rsidR="00013BE2" w:rsidRPr="006E091D" w:rsidRDefault="00013BE2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r w:rsidRPr="006E091D">
        <w:rPr>
          <w:rFonts w:ascii="Arial" w:eastAsia="Times New Roman" w:hAnsi="Arial" w:cs="Arial"/>
          <w:color w:val="00000A"/>
          <w:sz w:val="24"/>
          <w:szCs w:val="24"/>
        </w:rPr>
        <w:t>i</w:t>
      </w:r>
      <w:proofErr w:type="spellEnd"/>
      <w:r w:rsidRPr="006E091D">
        <w:rPr>
          <w:rFonts w:ascii="Arial" w:eastAsia="Times New Roman" w:hAnsi="Arial" w:cs="Arial"/>
          <w:color w:val="00000A"/>
          <w:sz w:val="24"/>
          <w:szCs w:val="24"/>
        </w:rPr>
        <w:t>)                    Display 3 months from now.</w:t>
      </w:r>
    </w:p>
    <w:p w14:paraId="5E0088E5" w14:textId="77777777" w:rsidR="00013BE2" w:rsidRPr="006E091D" w:rsidRDefault="00013BE2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6E091D">
        <w:rPr>
          <w:rFonts w:ascii="Arial" w:eastAsia="Times New Roman" w:hAnsi="Arial" w:cs="Arial"/>
          <w:color w:val="00000A"/>
          <w:sz w:val="24"/>
          <w:szCs w:val="24"/>
        </w:rPr>
        <w:t>ii)                  Display Monday as the first day.</w:t>
      </w:r>
    </w:p>
    <w:p w14:paraId="559094AE" w14:textId="77777777" w:rsidR="00013BE2" w:rsidRPr="006E091D" w:rsidRDefault="00013BE2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6E091D">
        <w:rPr>
          <w:rFonts w:ascii="Arial" w:eastAsia="Times New Roman" w:hAnsi="Arial" w:cs="Arial"/>
          <w:color w:val="00000A"/>
          <w:sz w:val="24"/>
          <w:szCs w:val="24"/>
        </w:rPr>
        <w:t>iii)                Display September of 1752</w:t>
      </w:r>
    </w:p>
    <w:p w14:paraId="26A4A8BC" w14:textId="77777777" w:rsidR="00013BE2" w:rsidRPr="006E091D" w:rsidRDefault="00013BE2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6E091D">
        <w:rPr>
          <w:rFonts w:ascii="Arial" w:eastAsia="Times New Roman" w:hAnsi="Arial" w:cs="Arial"/>
          <w:color w:val="00000A"/>
          <w:sz w:val="24"/>
          <w:szCs w:val="24"/>
        </w:rPr>
        <w:t>iv)                Display 3 months for the date 9</w:t>
      </w:r>
      <w:r w:rsidRPr="006E091D">
        <w:rPr>
          <w:rFonts w:ascii="Arial" w:eastAsia="Times New Roman" w:hAnsi="Arial" w:cs="Arial"/>
          <w:color w:val="00000A"/>
          <w:sz w:val="24"/>
          <w:szCs w:val="24"/>
          <w:vertAlign w:val="superscript"/>
        </w:rPr>
        <w:t>th</w:t>
      </w:r>
      <w:r w:rsidRPr="006E091D">
        <w:rPr>
          <w:rFonts w:ascii="Arial" w:eastAsia="Times New Roman" w:hAnsi="Arial" w:cs="Arial"/>
          <w:color w:val="00000A"/>
          <w:sz w:val="24"/>
          <w:szCs w:val="24"/>
        </w:rPr>
        <w:t xml:space="preserve"> March 2015</w:t>
      </w:r>
    </w:p>
    <w:p w14:paraId="15E9FFC1" w14:textId="77777777" w:rsidR="00013BE2" w:rsidRPr="006E091D" w:rsidRDefault="00013BE2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6E091D">
        <w:rPr>
          <w:rFonts w:ascii="Arial" w:eastAsia="Times New Roman" w:hAnsi="Arial" w:cs="Arial"/>
          <w:color w:val="00000A"/>
          <w:sz w:val="24"/>
          <w:szCs w:val="24"/>
        </w:rPr>
        <w:t>v)                  Display day of this week.</w:t>
      </w:r>
    </w:p>
    <w:p w14:paraId="4D053F37" w14:textId="77777777" w:rsidR="00013BE2" w:rsidRPr="006E091D" w:rsidRDefault="00013BE2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6E091D">
        <w:rPr>
          <w:rFonts w:ascii="Arial" w:eastAsia="Times New Roman" w:hAnsi="Arial" w:cs="Arial"/>
          <w:color w:val="00000A"/>
          <w:sz w:val="24"/>
          <w:szCs w:val="24"/>
        </w:rPr>
        <w:t>vi)                Display week number of the year</w:t>
      </w:r>
    </w:p>
    <w:p w14:paraId="5D571258" w14:textId="77777777" w:rsidR="00013BE2" w:rsidRPr="006E091D" w:rsidRDefault="00013BE2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6E091D">
        <w:rPr>
          <w:rFonts w:ascii="Arial" w:eastAsia="Times New Roman" w:hAnsi="Arial" w:cs="Arial"/>
          <w:color w:val="00000A"/>
          <w:sz w:val="24"/>
          <w:szCs w:val="24"/>
        </w:rPr>
        <w:t>vii)              Display Date on this format - 12</w:t>
      </w:r>
      <w:r w:rsidRPr="006E091D">
        <w:rPr>
          <w:rFonts w:ascii="Arial" w:eastAsia="Times New Roman" w:hAnsi="Arial" w:cs="Arial"/>
          <w:color w:val="00000A"/>
          <w:sz w:val="24"/>
          <w:szCs w:val="24"/>
          <w:vertAlign w:val="superscript"/>
        </w:rPr>
        <w:t>th</w:t>
      </w:r>
      <w:r w:rsidRPr="006E091D">
        <w:rPr>
          <w:rFonts w:ascii="Arial" w:eastAsia="Times New Roman" w:hAnsi="Arial" w:cs="Arial"/>
          <w:color w:val="00000A"/>
          <w:sz w:val="24"/>
          <w:szCs w:val="24"/>
        </w:rPr>
        <w:t xml:space="preserve"> April 1998</w:t>
      </w:r>
    </w:p>
    <w:p w14:paraId="7067B35A" w14:textId="77777777" w:rsidR="00013BE2" w:rsidRPr="006E091D" w:rsidRDefault="00013BE2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6E091D">
        <w:rPr>
          <w:rFonts w:ascii="Arial" w:eastAsia="Times New Roman" w:hAnsi="Arial" w:cs="Arial"/>
          <w:color w:val="00000A"/>
          <w:sz w:val="24"/>
          <w:szCs w:val="24"/>
        </w:rPr>
        <w:t>viii)            Display Date on this format - 12</w:t>
      </w:r>
      <w:r w:rsidRPr="006E091D">
        <w:rPr>
          <w:rFonts w:ascii="Arial" w:eastAsia="Times New Roman" w:hAnsi="Arial" w:cs="Arial"/>
          <w:color w:val="00000A"/>
          <w:sz w:val="24"/>
          <w:szCs w:val="24"/>
          <w:vertAlign w:val="superscript"/>
        </w:rPr>
        <w:t>th</w:t>
      </w:r>
      <w:r w:rsidRPr="006E091D">
        <w:rPr>
          <w:rFonts w:ascii="Arial" w:eastAsia="Times New Roman" w:hAnsi="Arial" w:cs="Arial"/>
          <w:color w:val="00000A"/>
          <w:sz w:val="24"/>
          <w:szCs w:val="24"/>
        </w:rPr>
        <w:t xml:space="preserve"> Jan'95</w:t>
      </w:r>
    </w:p>
    <w:p w14:paraId="5558676D" w14:textId="75094952" w:rsidR="00013BE2" w:rsidRPr="006E091D" w:rsidRDefault="00013BE2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A"/>
          <w:sz w:val="24"/>
          <w:szCs w:val="24"/>
        </w:rPr>
      </w:pPr>
      <w:r w:rsidRPr="006E091D">
        <w:rPr>
          <w:rFonts w:ascii="Arial" w:eastAsia="Times New Roman" w:hAnsi="Arial" w:cs="Arial"/>
          <w:color w:val="00000A"/>
          <w:sz w:val="24"/>
          <w:szCs w:val="24"/>
        </w:rPr>
        <w:t>ix)                Display Date on this format – 05/07/98</w:t>
      </w:r>
    </w:p>
    <w:p w14:paraId="004ED24B" w14:textId="6AE63254" w:rsidR="006E091D" w:rsidRPr="006E091D" w:rsidRDefault="006E091D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A"/>
          <w:sz w:val="24"/>
          <w:szCs w:val="24"/>
        </w:rPr>
      </w:pPr>
    </w:p>
    <w:p w14:paraId="1C25AB5E" w14:textId="77777777" w:rsidR="006E091D" w:rsidRPr="006E091D" w:rsidRDefault="006E091D" w:rsidP="00013BE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05235FD9" w14:textId="5ECF5F1F" w:rsidR="00CF5BE1" w:rsidRPr="006E091D" w:rsidRDefault="00013BE2" w:rsidP="006E091D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A"/>
          <w:sz w:val="24"/>
          <w:szCs w:val="24"/>
        </w:rPr>
      </w:pPr>
      <w:r w:rsidRPr="006E091D">
        <w:rPr>
          <w:rFonts w:ascii="Arial" w:eastAsia="Times New Roman" w:hAnsi="Arial" w:cs="Arial"/>
          <w:color w:val="00000A"/>
          <w:sz w:val="24"/>
          <w:szCs w:val="24"/>
        </w:rPr>
        <w:t>Display current date with hour minute second.</w:t>
      </w:r>
    </w:p>
    <w:p w14:paraId="4296C4C7" w14:textId="77777777" w:rsidR="00CF5BE1" w:rsidRPr="006E091D" w:rsidRDefault="00CF5BE1">
      <w:pPr>
        <w:rPr>
          <w:rFonts w:ascii="Arial" w:eastAsia="Times New Roman" w:hAnsi="Arial" w:cs="Arial"/>
          <w:color w:val="00000A"/>
          <w:sz w:val="24"/>
          <w:szCs w:val="24"/>
        </w:rPr>
      </w:pPr>
      <w:r w:rsidRPr="006E091D">
        <w:rPr>
          <w:rFonts w:ascii="Arial" w:eastAsia="Times New Roman" w:hAnsi="Arial" w:cs="Arial"/>
          <w:color w:val="00000A"/>
          <w:sz w:val="24"/>
          <w:szCs w:val="24"/>
        </w:rPr>
        <w:br w:type="page"/>
      </w:r>
    </w:p>
    <w:p w14:paraId="6ADD3469" w14:textId="77777777" w:rsidR="006E091D" w:rsidRDefault="006E091D" w:rsidP="00013BE2">
      <w:pPr>
        <w:rPr>
          <w:rFonts w:ascii="Arial" w:hAnsi="Arial" w:cs="Arial"/>
          <w:noProof/>
          <w:sz w:val="20"/>
          <w:szCs w:val="20"/>
        </w:rPr>
      </w:pPr>
      <w:r w:rsidRPr="006E091D">
        <w:rPr>
          <w:rFonts w:ascii="Arial" w:hAnsi="Arial" w:cs="Arial"/>
          <w:noProof/>
          <w:sz w:val="24"/>
          <w:szCs w:val="24"/>
        </w:rPr>
        <w:lastRenderedPageBreak/>
        <w:t>OUTPUT :</w:t>
      </w:r>
    </w:p>
    <w:p w14:paraId="262EB6E7" w14:textId="4FA7573A" w:rsidR="00013BE2" w:rsidRPr="006E091D" w:rsidRDefault="006E091D" w:rsidP="006E091D">
      <w:pPr>
        <w:pStyle w:val="ListParagraph"/>
        <w:numPr>
          <w:ilvl w:val="0"/>
          <w:numId w:val="5"/>
        </w:numPr>
        <w:rPr>
          <w:rFonts w:ascii="Arial" w:hAnsi="Arial" w:cs="Arial"/>
          <w:noProof/>
          <w:sz w:val="20"/>
          <w:szCs w:val="20"/>
        </w:rPr>
      </w:pPr>
      <w:r w:rsidRPr="006E091D">
        <w:rPr>
          <w:rFonts w:ascii="Arial" w:hAnsi="Arial" w:cs="Arial"/>
          <w:noProof/>
          <w:sz w:val="20"/>
          <w:szCs w:val="20"/>
        </w:rPr>
        <w:br/>
      </w:r>
      <w:r w:rsidR="00CF5BE1" w:rsidRPr="006E091D">
        <w:rPr>
          <w:noProof/>
        </w:rPr>
        <w:drawing>
          <wp:inline distT="0" distB="0" distL="0" distR="0" wp14:anchorId="2899765F" wp14:editId="225EDC27">
            <wp:extent cx="5249008" cy="4734586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7891" w14:textId="2C307C24" w:rsidR="00EF20FD" w:rsidRPr="006E091D" w:rsidRDefault="00EF20FD" w:rsidP="00C85A85">
      <w:pPr>
        <w:rPr>
          <w:rFonts w:ascii="Arial" w:hAnsi="Arial" w:cs="Arial"/>
          <w:sz w:val="20"/>
          <w:szCs w:val="20"/>
        </w:rPr>
      </w:pPr>
    </w:p>
    <w:p w14:paraId="0BD14C0C" w14:textId="407D9BF0" w:rsidR="00D8708F" w:rsidRPr="006E091D" w:rsidRDefault="00EF20FD" w:rsidP="00C85A85">
      <w:pPr>
        <w:rPr>
          <w:rFonts w:ascii="Arial" w:hAnsi="Arial" w:cs="Arial"/>
          <w:sz w:val="20"/>
          <w:szCs w:val="20"/>
        </w:rPr>
      </w:pPr>
      <w:r w:rsidRPr="006E091D">
        <w:rPr>
          <w:rFonts w:ascii="Arial" w:hAnsi="Arial" w:cs="Arial"/>
          <w:sz w:val="20"/>
          <w:szCs w:val="20"/>
        </w:rPr>
        <w:br w:type="page"/>
      </w:r>
    </w:p>
    <w:p w14:paraId="63D1CF98" w14:textId="34BA8A91" w:rsidR="006E091D" w:rsidRPr="006E091D" w:rsidRDefault="006E091D" w:rsidP="006E091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</w:p>
    <w:p w14:paraId="1D6B5CB9" w14:textId="3F5CBD2A" w:rsidR="00AD735F" w:rsidRPr="006E091D" w:rsidRDefault="003E5668" w:rsidP="00C85A85">
      <w:pPr>
        <w:rPr>
          <w:rFonts w:ascii="Arial" w:hAnsi="Arial" w:cs="Arial"/>
          <w:sz w:val="20"/>
          <w:szCs w:val="20"/>
        </w:rPr>
      </w:pPr>
      <w:r w:rsidRPr="006E091D">
        <w:rPr>
          <w:rFonts w:ascii="Arial" w:hAnsi="Arial" w:cs="Arial"/>
          <w:sz w:val="20"/>
          <w:szCs w:val="20"/>
        </w:rPr>
        <w:drawing>
          <wp:inline distT="0" distB="0" distL="0" distR="0" wp14:anchorId="29158DCB" wp14:editId="3AED6662">
            <wp:extent cx="5658640" cy="532521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0FB0" w14:textId="77777777" w:rsidR="00AD735F" w:rsidRPr="006E091D" w:rsidRDefault="00AD735F">
      <w:pPr>
        <w:rPr>
          <w:rFonts w:ascii="Arial" w:hAnsi="Arial" w:cs="Arial"/>
          <w:sz w:val="20"/>
          <w:szCs w:val="20"/>
        </w:rPr>
      </w:pPr>
      <w:r w:rsidRPr="006E091D">
        <w:rPr>
          <w:rFonts w:ascii="Arial" w:hAnsi="Arial" w:cs="Arial"/>
          <w:sz w:val="20"/>
          <w:szCs w:val="20"/>
        </w:rPr>
        <w:br w:type="page"/>
      </w:r>
    </w:p>
    <w:p w14:paraId="3E1BBD85" w14:textId="5A45C3FE" w:rsidR="006E091D" w:rsidRPr="006E091D" w:rsidRDefault="006E091D" w:rsidP="006E091D">
      <w:pPr>
        <w:ind w:firstLine="720"/>
        <w:rPr>
          <w:rFonts w:ascii="Arial" w:hAnsi="Arial" w:cs="Arial"/>
          <w:sz w:val="24"/>
          <w:szCs w:val="24"/>
        </w:rPr>
      </w:pPr>
      <w:r w:rsidRPr="006E091D">
        <w:rPr>
          <w:rFonts w:ascii="Arial" w:hAnsi="Arial" w:cs="Arial"/>
          <w:sz w:val="24"/>
          <w:szCs w:val="24"/>
        </w:rPr>
        <w:lastRenderedPageBreak/>
        <w:t xml:space="preserve">Continuation of 2 and </w:t>
      </w:r>
      <w:proofErr w:type="gramStart"/>
      <w:r w:rsidRPr="006E091D">
        <w:rPr>
          <w:rFonts w:ascii="Arial" w:hAnsi="Arial" w:cs="Arial"/>
          <w:sz w:val="24"/>
          <w:szCs w:val="24"/>
        </w:rPr>
        <w:t>3 :</w:t>
      </w:r>
      <w:proofErr w:type="gramEnd"/>
    </w:p>
    <w:p w14:paraId="3EFBC7EA" w14:textId="2623951A" w:rsidR="00460AA2" w:rsidRPr="006E091D" w:rsidRDefault="003E5668" w:rsidP="00C85A85">
      <w:pPr>
        <w:rPr>
          <w:rFonts w:ascii="Arial" w:hAnsi="Arial" w:cs="Arial"/>
          <w:sz w:val="20"/>
          <w:szCs w:val="20"/>
        </w:rPr>
      </w:pPr>
      <w:r w:rsidRPr="006E091D">
        <w:rPr>
          <w:rFonts w:ascii="Arial" w:hAnsi="Arial" w:cs="Arial"/>
          <w:sz w:val="20"/>
          <w:szCs w:val="20"/>
        </w:rPr>
        <w:drawing>
          <wp:inline distT="0" distB="0" distL="0" distR="0" wp14:anchorId="1240EA43" wp14:editId="5F67CE46">
            <wp:extent cx="3124636" cy="3553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AA2" w:rsidRPr="006E09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9C66A" w14:textId="77777777" w:rsidR="00EC4958" w:rsidRDefault="00EC4958" w:rsidP="00460AA2">
      <w:pPr>
        <w:spacing w:after="0" w:line="240" w:lineRule="auto"/>
      </w:pPr>
      <w:r>
        <w:separator/>
      </w:r>
    </w:p>
  </w:endnote>
  <w:endnote w:type="continuationSeparator" w:id="0">
    <w:p w14:paraId="1D291161" w14:textId="77777777" w:rsidR="00EC4958" w:rsidRDefault="00EC4958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BBBD4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556626E4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4AEEDCC8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2AC1F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6638D" w14:textId="77777777" w:rsidR="00EC4958" w:rsidRDefault="00EC4958" w:rsidP="00460AA2">
      <w:pPr>
        <w:spacing w:after="0" w:line="240" w:lineRule="auto"/>
      </w:pPr>
      <w:r>
        <w:separator/>
      </w:r>
    </w:p>
  </w:footnote>
  <w:footnote w:type="continuationSeparator" w:id="0">
    <w:p w14:paraId="767FAF9E" w14:textId="77777777" w:rsidR="00EC4958" w:rsidRDefault="00EC4958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DA45E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E6EA2" w14:textId="1BA161B9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CF5BE1">
      <w:rPr>
        <w:noProof/>
      </w:rPr>
      <w:t>Monday, August 10, 2020</w:t>
    </w:r>
    <w:r w:rsidR="00BE7BF8">
      <w:fldChar w:fldCharType="end"/>
    </w:r>
  </w:p>
  <w:p w14:paraId="2806F520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70B60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077E2"/>
    <w:multiLevelType w:val="hybridMultilevel"/>
    <w:tmpl w:val="23221F22"/>
    <w:lvl w:ilvl="0" w:tplc="5636BF5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C925E2"/>
    <w:multiLevelType w:val="hybridMultilevel"/>
    <w:tmpl w:val="74DA4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046F9"/>
    <w:multiLevelType w:val="hybridMultilevel"/>
    <w:tmpl w:val="8118D368"/>
    <w:lvl w:ilvl="0" w:tplc="2BA83C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67227"/>
    <w:multiLevelType w:val="hybridMultilevel"/>
    <w:tmpl w:val="CAA48C02"/>
    <w:lvl w:ilvl="0" w:tplc="DCF8D2E8">
      <w:start w:val="1"/>
      <w:numFmt w:val="decimal"/>
      <w:lvlText w:val="%1."/>
      <w:lvlJc w:val="left"/>
      <w:pPr>
        <w:ind w:left="108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FD"/>
    <w:rsid w:val="00013BE2"/>
    <w:rsid w:val="000211F6"/>
    <w:rsid w:val="00114213"/>
    <w:rsid w:val="001646C7"/>
    <w:rsid w:val="00234D4B"/>
    <w:rsid w:val="00351CF0"/>
    <w:rsid w:val="003E5668"/>
    <w:rsid w:val="003F5256"/>
    <w:rsid w:val="00460AA2"/>
    <w:rsid w:val="005013E3"/>
    <w:rsid w:val="005F001D"/>
    <w:rsid w:val="0063510F"/>
    <w:rsid w:val="006D181F"/>
    <w:rsid w:val="006E091D"/>
    <w:rsid w:val="00924465"/>
    <w:rsid w:val="0099291C"/>
    <w:rsid w:val="00A939F7"/>
    <w:rsid w:val="00AD735F"/>
    <w:rsid w:val="00BE7BF8"/>
    <w:rsid w:val="00C85A85"/>
    <w:rsid w:val="00CE0128"/>
    <w:rsid w:val="00CF5BE1"/>
    <w:rsid w:val="00D40097"/>
    <w:rsid w:val="00D8708F"/>
    <w:rsid w:val="00EC4958"/>
    <w:rsid w:val="00EF20FD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B8AC"/>
  <w15:chartTrackingRefBased/>
  <w15:docId w15:val="{BF6C649C-D04A-455C-BA93-FEF38525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  <w:style w:type="paragraph" w:styleId="NormalWeb">
    <w:name w:val="Normal (Web)"/>
    <w:basedOn w:val="Normal"/>
    <w:uiPriority w:val="99"/>
    <w:semiHidden/>
    <w:unhideWhenUsed/>
    <w:rsid w:val="00013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7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114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2020-08-10T08:54:00Z</dcterms:created>
  <dcterms:modified xsi:type="dcterms:W3CDTF">2020-08-10T11:20:00Z</dcterms:modified>
</cp:coreProperties>
</file>