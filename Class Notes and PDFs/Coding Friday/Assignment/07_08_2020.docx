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ED0D" w14:textId="2E7989C3" w:rsidR="00460AA2" w:rsidRDefault="00ED5EB2" w:rsidP="00C85A85">
      <w:r>
        <w:t>2. Magic String</w:t>
      </w:r>
      <w:r>
        <w:br/>
      </w:r>
      <w:r w:rsidR="00ED3EE4">
        <w:t>Code :</w:t>
      </w:r>
    </w:p>
    <w:p w14:paraId="5F1A228B" w14:textId="77777777" w:rsidR="00ED3EE4" w:rsidRDefault="00ED3EE4" w:rsidP="00ED3EE4">
      <w:pPr>
        <w:spacing w:after="0"/>
      </w:pPr>
      <w:r>
        <w:t>from collections import Counter</w:t>
      </w:r>
    </w:p>
    <w:p w14:paraId="08AC1E85" w14:textId="77777777" w:rsidR="00ED3EE4" w:rsidRDefault="00ED3EE4" w:rsidP="00ED3EE4">
      <w:pPr>
        <w:spacing w:after="0"/>
      </w:pPr>
      <w:r>
        <w:t>from itertools import permutations</w:t>
      </w:r>
    </w:p>
    <w:p w14:paraId="4E1B76A2" w14:textId="77777777" w:rsidR="00ED3EE4" w:rsidRDefault="00ED3EE4" w:rsidP="00ED3EE4">
      <w:pPr>
        <w:spacing w:after="0"/>
      </w:pPr>
    </w:p>
    <w:p w14:paraId="0EA30609" w14:textId="77777777" w:rsidR="00ED3EE4" w:rsidRDefault="00ED3EE4" w:rsidP="00ED3EE4">
      <w:pPr>
        <w:spacing w:after="0"/>
      </w:pPr>
      <w:r>
        <w:t>for _ in range(int(input())):</w:t>
      </w:r>
    </w:p>
    <w:p w14:paraId="1F2B514D" w14:textId="77777777" w:rsidR="00ED3EE4" w:rsidRDefault="00ED3EE4" w:rsidP="00ED3EE4">
      <w:pPr>
        <w:spacing w:after="0"/>
      </w:pPr>
      <w:r>
        <w:t xml:space="preserve">    not_magic = 1</w:t>
      </w:r>
    </w:p>
    <w:p w14:paraId="5BDABC21" w14:textId="77777777" w:rsidR="00ED3EE4" w:rsidRDefault="00ED3EE4" w:rsidP="00ED3EE4">
      <w:pPr>
        <w:spacing w:after="0"/>
      </w:pPr>
      <w:r>
        <w:t xml:space="preserve">    string = input()</w:t>
      </w:r>
    </w:p>
    <w:p w14:paraId="717030ED" w14:textId="77777777" w:rsidR="00ED3EE4" w:rsidRDefault="00ED3EE4" w:rsidP="00ED3EE4">
      <w:pPr>
        <w:spacing w:after="0"/>
      </w:pPr>
      <w:r>
        <w:t xml:space="preserve">    counts = Counter(string)</w:t>
      </w:r>
    </w:p>
    <w:p w14:paraId="7811E65C" w14:textId="77777777" w:rsidR="00ED3EE4" w:rsidRDefault="00ED3EE4" w:rsidP="00ED3EE4">
      <w:pPr>
        <w:spacing w:after="0"/>
      </w:pPr>
      <w:r>
        <w:t xml:space="preserve">    perms = permutations(counts.values(), 3)</w:t>
      </w:r>
    </w:p>
    <w:p w14:paraId="61BF57C6" w14:textId="77777777" w:rsidR="00ED3EE4" w:rsidRDefault="00ED3EE4" w:rsidP="00ED3EE4">
      <w:pPr>
        <w:spacing w:after="0"/>
      </w:pPr>
    </w:p>
    <w:p w14:paraId="0497269E" w14:textId="77777777" w:rsidR="00ED3EE4" w:rsidRDefault="00ED3EE4" w:rsidP="00ED3EE4">
      <w:pPr>
        <w:spacing w:after="0"/>
      </w:pPr>
      <w:r>
        <w:t xml:space="preserve">    for perm in perms:</w:t>
      </w:r>
    </w:p>
    <w:p w14:paraId="35B12D27" w14:textId="77777777" w:rsidR="00ED3EE4" w:rsidRDefault="00ED3EE4" w:rsidP="00ED3EE4">
      <w:pPr>
        <w:spacing w:after="0"/>
      </w:pPr>
      <w:r>
        <w:t xml:space="preserve">        if perm[0] == perm[1] + perm[2]:</w:t>
      </w:r>
    </w:p>
    <w:p w14:paraId="691DFC05" w14:textId="77777777" w:rsidR="00ED3EE4" w:rsidRDefault="00ED3EE4" w:rsidP="00ED3EE4">
      <w:pPr>
        <w:spacing w:after="0"/>
      </w:pPr>
      <w:r>
        <w:t xml:space="preserve">            not_magic = 0</w:t>
      </w:r>
    </w:p>
    <w:p w14:paraId="3E5A3744" w14:textId="77777777" w:rsidR="00ED3EE4" w:rsidRDefault="00ED3EE4" w:rsidP="00ED3EE4">
      <w:pPr>
        <w:spacing w:after="0"/>
      </w:pPr>
      <w:r>
        <w:t xml:space="preserve">            print("Magic")</w:t>
      </w:r>
    </w:p>
    <w:p w14:paraId="2606F150" w14:textId="77777777" w:rsidR="00ED3EE4" w:rsidRDefault="00ED3EE4" w:rsidP="00ED3EE4">
      <w:pPr>
        <w:spacing w:after="0"/>
      </w:pPr>
      <w:r>
        <w:t xml:space="preserve">            break</w:t>
      </w:r>
    </w:p>
    <w:p w14:paraId="73645A15" w14:textId="77777777" w:rsidR="00ED3EE4" w:rsidRDefault="00ED3EE4" w:rsidP="00ED3EE4">
      <w:pPr>
        <w:spacing w:after="0"/>
      </w:pPr>
    </w:p>
    <w:p w14:paraId="77CD8BD8" w14:textId="1CCE3585" w:rsidR="00ED3EE4" w:rsidRDefault="00ED3EE4" w:rsidP="00ED3EE4">
      <w:pPr>
        <w:spacing w:after="0"/>
      </w:pPr>
      <w:r>
        <w:t xml:space="preserve">    if not_magic: print("Not Magic")</w:t>
      </w:r>
    </w:p>
    <w:p w14:paraId="2DE7FE4B" w14:textId="452A9A5A" w:rsidR="00ED3EE4" w:rsidRDefault="00ED3EE4" w:rsidP="00ED3EE4">
      <w:pPr>
        <w:spacing w:after="0"/>
      </w:pPr>
      <w:r>
        <w:br/>
        <w:t>Output :</w:t>
      </w:r>
    </w:p>
    <w:p w14:paraId="0E704F22" w14:textId="05987611" w:rsidR="00ED3EE4" w:rsidRDefault="00ED3EE4" w:rsidP="00ED3EE4">
      <w:pPr>
        <w:spacing w:after="0"/>
      </w:pPr>
    </w:p>
    <w:p w14:paraId="44F60BD2" w14:textId="58009DD0" w:rsidR="00ED3EE4" w:rsidRDefault="00ED3EE4" w:rsidP="00ED3EE4">
      <w:pPr>
        <w:spacing w:after="0"/>
      </w:pPr>
      <w:r w:rsidRPr="00ED3EE4">
        <w:rPr>
          <w:noProof/>
        </w:rPr>
        <w:drawing>
          <wp:inline distT="0" distB="0" distL="0" distR="0" wp14:anchorId="2AB30DA7" wp14:editId="4BF0CF22">
            <wp:extent cx="4562475" cy="980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962"/>
                    <a:stretch/>
                  </pic:blipFill>
                  <pic:spPr bwMode="auto">
                    <a:xfrm>
                      <a:off x="0" y="0"/>
                      <a:ext cx="4585301" cy="98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C6F4" w14:textId="77777777" w:rsidR="00353AE5" w:rsidRDefault="00353AE5" w:rsidP="00460AA2">
      <w:pPr>
        <w:spacing w:after="0" w:line="240" w:lineRule="auto"/>
      </w:pPr>
      <w:r>
        <w:separator/>
      </w:r>
    </w:p>
  </w:endnote>
  <w:endnote w:type="continuationSeparator" w:id="0">
    <w:p w14:paraId="06EBA1F2" w14:textId="77777777" w:rsidR="00353AE5" w:rsidRDefault="00353AE5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73D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4C142AAD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CB610DB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BE99B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F188D" w14:textId="77777777" w:rsidR="00353AE5" w:rsidRDefault="00353AE5" w:rsidP="00460AA2">
      <w:pPr>
        <w:spacing w:after="0" w:line="240" w:lineRule="auto"/>
      </w:pPr>
      <w:r>
        <w:separator/>
      </w:r>
    </w:p>
  </w:footnote>
  <w:footnote w:type="continuationSeparator" w:id="0">
    <w:p w14:paraId="4D821E3E" w14:textId="77777777" w:rsidR="00353AE5" w:rsidRDefault="00353AE5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EF258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C8063" w14:textId="73E87847" w:rsidR="00460AA2" w:rsidRDefault="00460AA2">
    <w:pPr>
      <w:pStyle w:val="Header"/>
      <w:pBdr>
        <w:bottom w:val="single" w:sz="12" w:space="1" w:color="auto"/>
      </w:pBdr>
    </w:pPr>
    <w:r w:rsidRPr="00460AA2">
      <w:rPr>
        <w:sz w:val="26"/>
        <w:szCs w:val="26"/>
      </w:rPr>
      <w:t>Subhradip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>Computer Science and Engineering Deptt</w:t>
    </w:r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ED5EB2">
      <w:rPr>
        <w:noProof/>
      </w:rPr>
      <w:t>Friday, August 7, 2020</w:t>
    </w:r>
    <w:r w:rsidR="00BE7BF8">
      <w:fldChar w:fldCharType="end"/>
    </w:r>
  </w:p>
  <w:p w14:paraId="3DD61C79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6525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4"/>
    <w:rsid w:val="000211F6"/>
    <w:rsid w:val="00114213"/>
    <w:rsid w:val="001646C7"/>
    <w:rsid w:val="00234D4B"/>
    <w:rsid w:val="00353AE5"/>
    <w:rsid w:val="003F5256"/>
    <w:rsid w:val="00460AA2"/>
    <w:rsid w:val="005013E3"/>
    <w:rsid w:val="005F001D"/>
    <w:rsid w:val="006D181F"/>
    <w:rsid w:val="00734F1E"/>
    <w:rsid w:val="00924465"/>
    <w:rsid w:val="0099291C"/>
    <w:rsid w:val="00A01F01"/>
    <w:rsid w:val="00BE7BF8"/>
    <w:rsid w:val="00C85A85"/>
    <w:rsid w:val="00CE0128"/>
    <w:rsid w:val="00D40097"/>
    <w:rsid w:val="00ED3EE4"/>
    <w:rsid w:val="00ED5EB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9313"/>
  <w15:chartTrackingRefBased/>
  <w15:docId w15:val="{77AB0D44-EF37-437D-ADD0-2027F28C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160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2020-08-07T05:34:00Z</dcterms:created>
  <dcterms:modified xsi:type="dcterms:W3CDTF">2020-08-07T10:43:00Z</dcterms:modified>
</cp:coreProperties>
</file>