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AB83" w14:textId="77777777" w:rsidR="00534DE9" w:rsidRDefault="00534DE9" w:rsidP="00534DE9">
      <w:pPr>
        <w:spacing w:after="0"/>
      </w:pPr>
      <w:r>
        <w:br/>
      </w:r>
    </w:p>
    <w:p w14:paraId="5FD6C976" w14:textId="37157E2E" w:rsidR="00534DE9" w:rsidRPr="00534DE9" w:rsidRDefault="00534DE9" w:rsidP="00534DE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Create a complex class with two data members real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imag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. Here real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imag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are used to denote the real and imaginary part of any complex number. Here we use three methods--(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getdata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() is used to initialize the data members (ii) multiply() is used to compute the multiplication of two complex numbers and (iii)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disp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() is used to display the result. Now design a main class to multiply two complex objects and display the result. </w:t>
      </w:r>
    </w:p>
    <w:p w14:paraId="4E966A8D" w14:textId="7B8273C4" w:rsidR="00534DE9" w:rsidRDefault="00534DE9" w:rsidP="00534DE9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6A03085" w14:textId="71100BE6" w:rsidR="00534DE9" w:rsidRDefault="00534DE9" w:rsidP="00534DE9">
      <w:pPr>
        <w:pStyle w:val="ListParagraph"/>
      </w:pPr>
      <w:r>
        <w:rPr>
          <w:rFonts w:ascii="Arial" w:hAnsi="Arial" w:cs="Arial"/>
          <w:color w:val="3C4043"/>
          <w:spacing w:val="3"/>
          <w:sz w:val="21"/>
          <w:szCs w:val="21"/>
        </w:rPr>
        <w:t>Code :</w:t>
      </w:r>
    </w:p>
    <w:p w14:paraId="56155828" w14:textId="008094BD" w:rsidR="00534DE9" w:rsidRDefault="00534DE9" w:rsidP="00534DE9">
      <w:pPr>
        <w:spacing w:after="0"/>
      </w:pPr>
      <w:r>
        <w:t xml:space="preserve">public class </w:t>
      </w:r>
      <w:proofErr w:type="spellStart"/>
      <w:r>
        <w:t>complex_mul</w:t>
      </w:r>
      <w:proofErr w:type="spellEnd"/>
      <w:r>
        <w:t xml:space="preserve"> {</w:t>
      </w:r>
    </w:p>
    <w:p w14:paraId="0BE3DCA9" w14:textId="77777777" w:rsidR="00534DE9" w:rsidRDefault="00534DE9" w:rsidP="00534DE9">
      <w:pPr>
        <w:spacing w:after="0"/>
      </w:pPr>
      <w:r>
        <w:t xml:space="preserve">    public static void main(final String[] </w:t>
      </w:r>
      <w:proofErr w:type="spellStart"/>
      <w:r>
        <w:t>args</w:t>
      </w:r>
      <w:proofErr w:type="spellEnd"/>
      <w:r>
        <w:t>){</w:t>
      </w:r>
    </w:p>
    <w:p w14:paraId="53862088" w14:textId="77777777" w:rsidR="00534DE9" w:rsidRDefault="00534DE9" w:rsidP="00534DE9">
      <w:pPr>
        <w:spacing w:after="0"/>
      </w:pPr>
      <w:r>
        <w:t xml:space="preserve">        Complex c1 = new Complex(</w:t>
      </w:r>
      <w:proofErr w:type="spellStart"/>
      <w:r>
        <w:t>args</w:t>
      </w:r>
      <w:proofErr w:type="spellEnd"/>
      <w:r>
        <w:t xml:space="preserve">[0], </w:t>
      </w:r>
      <w:proofErr w:type="spellStart"/>
      <w:r>
        <w:t>args</w:t>
      </w:r>
      <w:proofErr w:type="spellEnd"/>
      <w:r>
        <w:t>[1]);</w:t>
      </w:r>
    </w:p>
    <w:p w14:paraId="5B9AE6B5" w14:textId="77777777" w:rsidR="00534DE9" w:rsidRDefault="00534DE9" w:rsidP="00534DE9">
      <w:pPr>
        <w:spacing w:after="0"/>
      </w:pPr>
      <w:r>
        <w:t xml:space="preserve">        Complex c2 = new Complex(</w:t>
      </w:r>
      <w:proofErr w:type="spellStart"/>
      <w:r>
        <w:t>args</w:t>
      </w:r>
      <w:proofErr w:type="spellEnd"/>
      <w:r>
        <w:t xml:space="preserve">[2], </w:t>
      </w:r>
      <w:proofErr w:type="spellStart"/>
      <w:r>
        <w:t>args</w:t>
      </w:r>
      <w:proofErr w:type="spellEnd"/>
      <w:r>
        <w:t>[3]);</w:t>
      </w:r>
    </w:p>
    <w:p w14:paraId="4D5E7D9C" w14:textId="77777777" w:rsidR="00534DE9" w:rsidRDefault="00534DE9" w:rsidP="00534DE9">
      <w:pPr>
        <w:spacing w:after="0"/>
      </w:pPr>
      <w:r>
        <w:t xml:space="preserve">        Complex product = c1.multiply(c2);</w:t>
      </w:r>
    </w:p>
    <w:p w14:paraId="1D785D97" w14:textId="1C1F6688" w:rsidR="00534DE9" w:rsidRDefault="00534DE9" w:rsidP="00534DE9">
      <w:pPr>
        <w:spacing w:after="0"/>
      </w:pPr>
      <w:r>
        <w:t xml:space="preserve">        </w:t>
      </w:r>
      <w:proofErr w:type="spellStart"/>
      <w:r>
        <w:t>product.display</w:t>
      </w:r>
      <w:proofErr w:type="spellEnd"/>
      <w:r>
        <w:t>();</w:t>
      </w:r>
    </w:p>
    <w:p w14:paraId="2DAB2F04" w14:textId="77777777" w:rsidR="00534DE9" w:rsidRDefault="00534DE9" w:rsidP="00534DE9">
      <w:pPr>
        <w:spacing w:after="0"/>
      </w:pPr>
      <w:r>
        <w:t xml:space="preserve">    }</w:t>
      </w:r>
    </w:p>
    <w:p w14:paraId="1B377908" w14:textId="77777777" w:rsidR="00534DE9" w:rsidRDefault="00534DE9" w:rsidP="00534DE9">
      <w:pPr>
        <w:spacing w:after="0"/>
      </w:pPr>
      <w:r>
        <w:t>}</w:t>
      </w:r>
    </w:p>
    <w:p w14:paraId="3A2AF3CF" w14:textId="77777777" w:rsidR="00534DE9" w:rsidRDefault="00534DE9" w:rsidP="00534DE9">
      <w:pPr>
        <w:spacing w:after="0"/>
      </w:pPr>
    </w:p>
    <w:p w14:paraId="1CD8261E" w14:textId="77777777" w:rsidR="00534DE9" w:rsidRDefault="00534DE9" w:rsidP="00534DE9">
      <w:pPr>
        <w:spacing w:after="0"/>
      </w:pPr>
      <w:r>
        <w:t>class Complex{</w:t>
      </w:r>
    </w:p>
    <w:p w14:paraId="2B3AFF2D" w14:textId="77777777" w:rsidR="00534DE9" w:rsidRDefault="00534DE9" w:rsidP="00534DE9">
      <w:pPr>
        <w:spacing w:after="0"/>
      </w:pPr>
      <w:r>
        <w:t xml:space="preserve">    double real, </w:t>
      </w:r>
      <w:proofErr w:type="spellStart"/>
      <w:r>
        <w:t>img</w:t>
      </w:r>
      <w:proofErr w:type="spellEnd"/>
      <w:r>
        <w:t>;</w:t>
      </w:r>
    </w:p>
    <w:p w14:paraId="19A81A00" w14:textId="77777777" w:rsidR="00534DE9" w:rsidRDefault="00534DE9" w:rsidP="00534DE9">
      <w:pPr>
        <w:spacing w:after="0"/>
      </w:pPr>
      <w:r>
        <w:t xml:space="preserve">    Complex(String real, String </w:t>
      </w:r>
      <w:proofErr w:type="spellStart"/>
      <w:r>
        <w:t>img</w:t>
      </w:r>
      <w:proofErr w:type="spellEnd"/>
      <w:r>
        <w:t>) {</w:t>
      </w:r>
    </w:p>
    <w:p w14:paraId="60FA3A3B" w14:textId="77777777" w:rsidR="00534DE9" w:rsidRDefault="00534DE9" w:rsidP="00534DE9">
      <w:pPr>
        <w:spacing w:after="0"/>
      </w:pPr>
      <w:r>
        <w:t xml:space="preserve">        </w:t>
      </w:r>
      <w:proofErr w:type="spellStart"/>
      <w:r>
        <w:t>this.real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(real);</w:t>
      </w:r>
    </w:p>
    <w:p w14:paraId="7A98C72A" w14:textId="77777777" w:rsidR="00534DE9" w:rsidRDefault="00534DE9" w:rsidP="00534DE9">
      <w:pPr>
        <w:spacing w:after="0"/>
      </w:pPr>
      <w:r>
        <w:t xml:space="preserve">        </w:t>
      </w:r>
      <w:proofErr w:type="spellStart"/>
      <w:r>
        <w:t>this.img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521D9F60" w14:textId="77777777" w:rsidR="00534DE9" w:rsidRDefault="00534DE9" w:rsidP="00534DE9">
      <w:pPr>
        <w:spacing w:after="0"/>
      </w:pPr>
      <w:r>
        <w:t xml:space="preserve">    }</w:t>
      </w:r>
    </w:p>
    <w:p w14:paraId="79EFC640" w14:textId="77777777" w:rsidR="00534DE9" w:rsidRDefault="00534DE9" w:rsidP="00534DE9">
      <w:pPr>
        <w:spacing w:after="0"/>
      </w:pPr>
      <w:r>
        <w:t xml:space="preserve">    Complex multiply(Complex c) {</w:t>
      </w:r>
    </w:p>
    <w:p w14:paraId="7E9577D0" w14:textId="3E9D6416" w:rsidR="00534DE9" w:rsidRDefault="00534DE9" w:rsidP="00534DE9">
      <w:pPr>
        <w:spacing w:after="0"/>
      </w:pPr>
      <w:r>
        <w:t xml:space="preserve">    Complex product = new Complex("0.0", "0.0");</w:t>
      </w:r>
    </w:p>
    <w:p w14:paraId="0C4090CD" w14:textId="77777777" w:rsidR="00534DE9" w:rsidRDefault="00534DE9" w:rsidP="00534DE9">
      <w:pPr>
        <w:spacing w:after="0"/>
      </w:pPr>
      <w:r>
        <w:t xml:space="preserve">        </w:t>
      </w:r>
      <w:proofErr w:type="spellStart"/>
      <w:r>
        <w:t>product.real</w:t>
      </w:r>
      <w:proofErr w:type="spellEnd"/>
      <w:r>
        <w:t xml:space="preserve"> = </w:t>
      </w:r>
      <w:proofErr w:type="spellStart"/>
      <w:r>
        <w:t>this.real</w:t>
      </w:r>
      <w:proofErr w:type="spellEnd"/>
      <w:r>
        <w:t xml:space="preserve"> * </w:t>
      </w:r>
      <w:proofErr w:type="spellStart"/>
      <w:r>
        <w:t>c.real</w:t>
      </w:r>
      <w:proofErr w:type="spellEnd"/>
      <w:r>
        <w:t xml:space="preserve"> - </w:t>
      </w:r>
      <w:proofErr w:type="spellStart"/>
      <w:r>
        <w:t>this.img</w:t>
      </w:r>
      <w:proofErr w:type="spellEnd"/>
      <w:r>
        <w:t xml:space="preserve"> * </w:t>
      </w:r>
      <w:proofErr w:type="spellStart"/>
      <w:r>
        <w:t>c.img</w:t>
      </w:r>
      <w:proofErr w:type="spellEnd"/>
      <w:r>
        <w:t>;</w:t>
      </w:r>
    </w:p>
    <w:p w14:paraId="23FFBBBA" w14:textId="77777777" w:rsidR="00534DE9" w:rsidRDefault="00534DE9" w:rsidP="00534DE9">
      <w:pPr>
        <w:spacing w:after="0"/>
      </w:pPr>
      <w:r>
        <w:t xml:space="preserve">        </w:t>
      </w:r>
      <w:proofErr w:type="spellStart"/>
      <w:r>
        <w:t>product.img</w:t>
      </w:r>
      <w:proofErr w:type="spellEnd"/>
      <w:r>
        <w:t xml:space="preserve"> = </w:t>
      </w:r>
      <w:proofErr w:type="spellStart"/>
      <w:r>
        <w:t>this.real</w:t>
      </w:r>
      <w:proofErr w:type="spellEnd"/>
      <w:r>
        <w:t xml:space="preserve"> * </w:t>
      </w:r>
      <w:proofErr w:type="spellStart"/>
      <w:r>
        <w:t>c.img</w:t>
      </w:r>
      <w:proofErr w:type="spellEnd"/>
      <w:r>
        <w:t xml:space="preserve"> + </w:t>
      </w:r>
      <w:proofErr w:type="spellStart"/>
      <w:r>
        <w:t>this.img</w:t>
      </w:r>
      <w:proofErr w:type="spellEnd"/>
      <w:r>
        <w:t xml:space="preserve"> * </w:t>
      </w:r>
      <w:proofErr w:type="spellStart"/>
      <w:r>
        <w:t>c.real</w:t>
      </w:r>
      <w:proofErr w:type="spellEnd"/>
      <w:r>
        <w:t>;</w:t>
      </w:r>
    </w:p>
    <w:p w14:paraId="15DB47FF" w14:textId="77777777" w:rsidR="00534DE9" w:rsidRDefault="00534DE9" w:rsidP="00534DE9">
      <w:pPr>
        <w:spacing w:after="0"/>
      </w:pPr>
      <w:r>
        <w:t xml:space="preserve">        return product;</w:t>
      </w:r>
    </w:p>
    <w:p w14:paraId="1865CEBE" w14:textId="77777777" w:rsidR="00534DE9" w:rsidRDefault="00534DE9" w:rsidP="00534DE9">
      <w:pPr>
        <w:spacing w:after="0"/>
      </w:pPr>
      <w:r>
        <w:t xml:space="preserve">    }</w:t>
      </w:r>
    </w:p>
    <w:p w14:paraId="50829283" w14:textId="14B7EC59" w:rsidR="00534DE9" w:rsidRDefault="00534DE9" w:rsidP="00534DE9">
      <w:pPr>
        <w:spacing w:after="0"/>
      </w:pPr>
      <w:r>
        <w:t xml:space="preserve">    public void display(Complex c) {</w:t>
      </w:r>
    </w:p>
    <w:p w14:paraId="3C3B8E92" w14:textId="7AE4D784" w:rsidR="00534DE9" w:rsidRDefault="00534DE9" w:rsidP="00534DE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c.real</w:t>
      </w:r>
      <w:proofErr w:type="spellEnd"/>
      <w:r>
        <w:t>+"+"+c.</w:t>
      </w:r>
      <w:proofErr w:type="spellStart"/>
      <w:r>
        <w:t>img</w:t>
      </w:r>
      <w:proofErr w:type="spellEnd"/>
      <w:r>
        <w:t>+"</w:t>
      </w:r>
      <w:proofErr w:type="spellStart"/>
      <w:r>
        <w:t>i</w:t>
      </w:r>
      <w:proofErr w:type="spellEnd"/>
      <w:r>
        <w:t>");</w:t>
      </w:r>
    </w:p>
    <w:p w14:paraId="53D94EDB" w14:textId="77777777" w:rsidR="00534DE9" w:rsidRDefault="00534DE9" w:rsidP="00534DE9">
      <w:pPr>
        <w:spacing w:after="0"/>
      </w:pPr>
      <w:r>
        <w:t xml:space="preserve">    }</w:t>
      </w:r>
    </w:p>
    <w:p w14:paraId="223DF1A3" w14:textId="52B2FCE7" w:rsidR="00460AA2" w:rsidRDefault="00534DE9" w:rsidP="00534DE9">
      <w:r>
        <w:t>}</w:t>
      </w:r>
    </w:p>
    <w:sectPr w:rsidR="00460A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4CF86" w14:textId="77777777" w:rsidR="00221AA0" w:rsidRDefault="00221AA0" w:rsidP="00460AA2">
      <w:pPr>
        <w:spacing w:after="0" w:line="240" w:lineRule="auto"/>
      </w:pPr>
      <w:r>
        <w:separator/>
      </w:r>
    </w:p>
  </w:endnote>
  <w:endnote w:type="continuationSeparator" w:id="0">
    <w:p w14:paraId="59EF79A0" w14:textId="77777777" w:rsidR="00221AA0" w:rsidRDefault="00221AA0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DDA9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459A4D15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4B8BEBA8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29492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F4959" w14:textId="77777777" w:rsidR="00221AA0" w:rsidRDefault="00221AA0" w:rsidP="00460AA2">
      <w:pPr>
        <w:spacing w:after="0" w:line="240" w:lineRule="auto"/>
      </w:pPr>
      <w:r>
        <w:separator/>
      </w:r>
    </w:p>
  </w:footnote>
  <w:footnote w:type="continuationSeparator" w:id="0">
    <w:p w14:paraId="581F8D0E" w14:textId="77777777" w:rsidR="00221AA0" w:rsidRDefault="00221AA0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56014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54C87" w14:textId="5FE1B140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052480">
      <w:rPr>
        <w:noProof/>
      </w:rPr>
      <w:t>Thursday, August 13, 2020</w:t>
    </w:r>
    <w:r w:rsidR="00BE7BF8">
      <w:fldChar w:fldCharType="end"/>
    </w:r>
  </w:p>
  <w:p w14:paraId="70E5D90A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A7FCB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D4CFF"/>
    <w:multiLevelType w:val="hybridMultilevel"/>
    <w:tmpl w:val="8C34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E9"/>
    <w:rsid w:val="000211F6"/>
    <w:rsid w:val="00052480"/>
    <w:rsid w:val="00114213"/>
    <w:rsid w:val="001646C7"/>
    <w:rsid w:val="00221AA0"/>
    <w:rsid w:val="00234D4B"/>
    <w:rsid w:val="003F5256"/>
    <w:rsid w:val="00460AA2"/>
    <w:rsid w:val="005013E3"/>
    <w:rsid w:val="00534DE9"/>
    <w:rsid w:val="005F001D"/>
    <w:rsid w:val="006D181F"/>
    <w:rsid w:val="007621DC"/>
    <w:rsid w:val="00924465"/>
    <w:rsid w:val="0099291C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C877"/>
  <w15:chartTrackingRefBased/>
  <w15:docId w15:val="{502E54BD-3A86-40F3-A789-FAE04238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2020-08-13T11:10:00Z</dcterms:created>
  <dcterms:modified xsi:type="dcterms:W3CDTF">2020-08-13T12:38:00Z</dcterms:modified>
</cp:coreProperties>
</file>