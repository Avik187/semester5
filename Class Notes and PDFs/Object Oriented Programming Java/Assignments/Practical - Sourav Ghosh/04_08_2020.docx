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F427B" w14:textId="414EDEFE" w:rsidR="00FE3E16" w:rsidRPr="00FE3E16" w:rsidRDefault="00FE3E16" w:rsidP="00FE3E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>Write a JAVA Program to find all the Armstrong Numbers from a given range.</w:t>
      </w:r>
    </w:p>
    <w:p w14:paraId="75900008" w14:textId="3938B5B2" w:rsidR="00677ACB" w:rsidRPr="00677ACB" w:rsidRDefault="00677ACB" w:rsidP="00C85A85">
      <w:pPr>
        <w:rPr>
          <w:rFonts w:ascii="Arial" w:hAnsi="Arial" w:cs="Arial"/>
        </w:rPr>
      </w:pPr>
      <w:proofErr w:type="gramStart"/>
      <w:r w:rsidRPr="00677ACB">
        <w:rPr>
          <w:rFonts w:ascii="Arial" w:hAnsi="Arial" w:cs="Arial"/>
        </w:rPr>
        <w:t>Code :</w:t>
      </w:r>
      <w:proofErr w:type="gramEnd"/>
    </w:p>
    <w:p w14:paraId="34CF8A6D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import </w:t>
      </w:r>
      <w:proofErr w:type="spellStart"/>
      <w:proofErr w:type="gramStart"/>
      <w:r w:rsidRPr="00677ACB">
        <w:rPr>
          <w:rFonts w:ascii="Arial" w:hAnsi="Arial" w:cs="Arial"/>
        </w:rPr>
        <w:t>java.util</w:t>
      </w:r>
      <w:proofErr w:type="gramEnd"/>
      <w:r w:rsidRPr="00677ACB">
        <w:rPr>
          <w:rFonts w:ascii="Arial" w:hAnsi="Arial" w:cs="Arial"/>
        </w:rPr>
        <w:t>.Scanner</w:t>
      </w:r>
      <w:proofErr w:type="spellEnd"/>
      <w:r w:rsidRPr="00677ACB">
        <w:rPr>
          <w:rFonts w:ascii="Arial" w:hAnsi="Arial" w:cs="Arial"/>
        </w:rPr>
        <w:t>;</w:t>
      </w:r>
    </w:p>
    <w:p w14:paraId="18FE45D3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public class </w:t>
      </w:r>
      <w:proofErr w:type="spellStart"/>
      <w:r w:rsidRPr="00677ACB">
        <w:rPr>
          <w:rFonts w:ascii="Arial" w:hAnsi="Arial" w:cs="Arial"/>
        </w:rPr>
        <w:t>ArmstrongNumber</w:t>
      </w:r>
      <w:proofErr w:type="spellEnd"/>
      <w:r w:rsidRPr="00677ACB">
        <w:rPr>
          <w:rFonts w:ascii="Arial" w:hAnsi="Arial" w:cs="Arial"/>
        </w:rPr>
        <w:t xml:space="preserve"> {</w:t>
      </w:r>
    </w:p>
    <w:p w14:paraId="6DC97B67" w14:textId="77777777" w:rsidR="00677ACB" w:rsidRPr="00677ACB" w:rsidRDefault="00677ACB" w:rsidP="00677ACB">
      <w:pPr>
        <w:spacing w:after="0"/>
        <w:rPr>
          <w:rFonts w:ascii="Arial" w:hAnsi="Arial" w:cs="Arial"/>
        </w:rPr>
      </w:pPr>
    </w:p>
    <w:p w14:paraId="155DEAFA" w14:textId="4877816D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public static void </w:t>
      </w:r>
      <w:proofErr w:type="gramStart"/>
      <w:r w:rsidRPr="00677ACB">
        <w:rPr>
          <w:rFonts w:ascii="Arial" w:hAnsi="Arial" w:cs="Arial"/>
        </w:rPr>
        <w:t>main(</w:t>
      </w:r>
      <w:proofErr w:type="gramEnd"/>
      <w:r w:rsidRPr="00677ACB">
        <w:rPr>
          <w:rFonts w:ascii="Arial" w:hAnsi="Arial" w:cs="Arial"/>
        </w:rPr>
        <w:t xml:space="preserve">String[] </w:t>
      </w:r>
      <w:proofErr w:type="spellStart"/>
      <w:r w:rsidRPr="00677ACB">
        <w:rPr>
          <w:rFonts w:ascii="Arial" w:hAnsi="Arial" w:cs="Arial"/>
        </w:rPr>
        <w:t>args</w:t>
      </w:r>
      <w:proofErr w:type="spellEnd"/>
      <w:r w:rsidRPr="00677ACB">
        <w:rPr>
          <w:rFonts w:ascii="Arial" w:hAnsi="Arial" w:cs="Arial"/>
        </w:rPr>
        <w:t>) {</w:t>
      </w:r>
    </w:p>
    <w:p w14:paraId="4F0C44A6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Scanner </w:t>
      </w:r>
      <w:proofErr w:type="spellStart"/>
      <w:r w:rsidRPr="00677ACB">
        <w:rPr>
          <w:rFonts w:ascii="Arial" w:hAnsi="Arial" w:cs="Arial"/>
        </w:rPr>
        <w:t>sc</w:t>
      </w:r>
      <w:proofErr w:type="spellEnd"/>
      <w:r w:rsidRPr="00677ACB">
        <w:rPr>
          <w:rFonts w:ascii="Arial" w:hAnsi="Arial" w:cs="Arial"/>
        </w:rPr>
        <w:t xml:space="preserve"> = new </w:t>
      </w:r>
      <w:proofErr w:type="gramStart"/>
      <w:r w:rsidRPr="00677ACB">
        <w:rPr>
          <w:rFonts w:ascii="Arial" w:hAnsi="Arial" w:cs="Arial"/>
        </w:rPr>
        <w:t>Scanner(</w:t>
      </w:r>
      <w:proofErr w:type="gramEnd"/>
      <w:r w:rsidRPr="00677ACB">
        <w:rPr>
          <w:rFonts w:ascii="Arial" w:hAnsi="Arial" w:cs="Arial"/>
        </w:rPr>
        <w:t>System.in);</w:t>
      </w:r>
    </w:p>
    <w:p w14:paraId="24B26741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int number = 371, </w:t>
      </w:r>
      <w:proofErr w:type="spellStart"/>
      <w:r w:rsidRPr="00677ACB">
        <w:rPr>
          <w:rFonts w:ascii="Arial" w:hAnsi="Arial" w:cs="Arial"/>
        </w:rPr>
        <w:t>originalNumber</w:t>
      </w:r>
      <w:proofErr w:type="spellEnd"/>
      <w:r w:rsidRPr="00677ACB">
        <w:rPr>
          <w:rFonts w:ascii="Arial" w:hAnsi="Arial" w:cs="Arial"/>
        </w:rPr>
        <w:t>, remainder, result = 0;</w:t>
      </w:r>
    </w:p>
    <w:p w14:paraId="6B2FDF02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</w:t>
      </w:r>
      <w:proofErr w:type="spellStart"/>
      <w:r w:rsidRPr="00677ACB">
        <w:rPr>
          <w:rFonts w:ascii="Arial" w:hAnsi="Arial" w:cs="Arial"/>
        </w:rPr>
        <w:t>System.out.println</w:t>
      </w:r>
      <w:proofErr w:type="spellEnd"/>
      <w:r w:rsidRPr="00677ACB">
        <w:rPr>
          <w:rFonts w:ascii="Arial" w:hAnsi="Arial" w:cs="Arial"/>
        </w:rPr>
        <w:t xml:space="preserve">("Enter the number to be </w:t>
      </w:r>
      <w:proofErr w:type="gramStart"/>
      <w:r w:rsidRPr="00677ACB">
        <w:rPr>
          <w:rFonts w:ascii="Arial" w:hAnsi="Arial" w:cs="Arial"/>
        </w:rPr>
        <w:t>checked :</w:t>
      </w:r>
      <w:proofErr w:type="gramEnd"/>
      <w:r w:rsidRPr="00677ACB">
        <w:rPr>
          <w:rFonts w:ascii="Arial" w:hAnsi="Arial" w:cs="Arial"/>
        </w:rPr>
        <w:t>");</w:t>
      </w:r>
    </w:p>
    <w:p w14:paraId="268B4AFC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number=</w:t>
      </w:r>
      <w:proofErr w:type="spellStart"/>
      <w:proofErr w:type="gramStart"/>
      <w:r w:rsidRPr="00677ACB">
        <w:rPr>
          <w:rFonts w:ascii="Arial" w:hAnsi="Arial" w:cs="Arial"/>
        </w:rPr>
        <w:t>sc.nextInt</w:t>
      </w:r>
      <w:proofErr w:type="spellEnd"/>
      <w:proofErr w:type="gramEnd"/>
      <w:r w:rsidRPr="00677ACB">
        <w:rPr>
          <w:rFonts w:ascii="Arial" w:hAnsi="Arial" w:cs="Arial"/>
        </w:rPr>
        <w:t>();</w:t>
      </w:r>
    </w:p>
    <w:p w14:paraId="48C877BE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</w:t>
      </w:r>
      <w:proofErr w:type="spellStart"/>
      <w:r w:rsidRPr="00677ACB">
        <w:rPr>
          <w:rFonts w:ascii="Arial" w:hAnsi="Arial" w:cs="Arial"/>
        </w:rPr>
        <w:t>originalNumber</w:t>
      </w:r>
      <w:proofErr w:type="spellEnd"/>
      <w:r w:rsidRPr="00677ACB">
        <w:rPr>
          <w:rFonts w:ascii="Arial" w:hAnsi="Arial" w:cs="Arial"/>
        </w:rPr>
        <w:t xml:space="preserve"> = number;</w:t>
      </w:r>
    </w:p>
    <w:p w14:paraId="4DA697D4" w14:textId="77777777" w:rsidR="00677ACB" w:rsidRPr="00677ACB" w:rsidRDefault="00677ACB" w:rsidP="00677ACB">
      <w:pPr>
        <w:spacing w:after="0"/>
        <w:rPr>
          <w:rFonts w:ascii="Arial" w:hAnsi="Arial" w:cs="Arial"/>
        </w:rPr>
      </w:pPr>
    </w:p>
    <w:p w14:paraId="0B1B77C3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while (</w:t>
      </w:r>
      <w:proofErr w:type="spellStart"/>
      <w:proofErr w:type="gramStart"/>
      <w:r w:rsidRPr="00677ACB">
        <w:rPr>
          <w:rFonts w:ascii="Arial" w:hAnsi="Arial" w:cs="Arial"/>
        </w:rPr>
        <w:t>originalNumber</w:t>
      </w:r>
      <w:proofErr w:type="spellEnd"/>
      <w:r w:rsidRPr="00677ACB">
        <w:rPr>
          <w:rFonts w:ascii="Arial" w:hAnsi="Arial" w:cs="Arial"/>
        </w:rPr>
        <w:t xml:space="preserve"> !</w:t>
      </w:r>
      <w:proofErr w:type="gramEnd"/>
      <w:r w:rsidRPr="00677ACB">
        <w:rPr>
          <w:rFonts w:ascii="Arial" w:hAnsi="Arial" w:cs="Arial"/>
        </w:rPr>
        <w:t>= 0)</w:t>
      </w:r>
    </w:p>
    <w:p w14:paraId="37CE1BDA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{</w:t>
      </w:r>
    </w:p>
    <w:p w14:paraId="790F53E2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    remainder = </w:t>
      </w:r>
      <w:proofErr w:type="spellStart"/>
      <w:r w:rsidRPr="00677ACB">
        <w:rPr>
          <w:rFonts w:ascii="Arial" w:hAnsi="Arial" w:cs="Arial"/>
        </w:rPr>
        <w:t>originalNumber</w:t>
      </w:r>
      <w:proofErr w:type="spellEnd"/>
      <w:r w:rsidRPr="00677ACB">
        <w:rPr>
          <w:rFonts w:ascii="Arial" w:hAnsi="Arial" w:cs="Arial"/>
        </w:rPr>
        <w:t xml:space="preserve"> % 10;</w:t>
      </w:r>
    </w:p>
    <w:p w14:paraId="5C11EF33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    result += </w:t>
      </w:r>
      <w:proofErr w:type="spellStart"/>
      <w:proofErr w:type="gramStart"/>
      <w:r w:rsidRPr="00677ACB">
        <w:rPr>
          <w:rFonts w:ascii="Arial" w:hAnsi="Arial" w:cs="Arial"/>
        </w:rPr>
        <w:t>Math.pow</w:t>
      </w:r>
      <w:proofErr w:type="spellEnd"/>
      <w:r w:rsidRPr="00677ACB">
        <w:rPr>
          <w:rFonts w:ascii="Arial" w:hAnsi="Arial" w:cs="Arial"/>
        </w:rPr>
        <w:t>(</w:t>
      </w:r>
      <w:proofErr w:type="gramEnd"/>
      <w:r w:rsidRPr="00677ACB">
        <w:rPr>
          <w:rFonts w:ascii="Arial" w:hAnsi="Arial" w:cs="Arial"/>
        </w:rPr>
        <w:t>remainder, 3);</w:t>
      </w:r>
    </w:p>
    <w:p w14:paraId="37125929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    </w:t>
      </w:r>
      <w:proofErr w:type="spellStart"/>
      <w:r w:rsidRPr="00677ACB">
        <w:rPr>
          <w:rFonts w:ascii="Arial" w:hAnsi="Arial" w:cs="Arial"/>
        </w:rPr>
        <w:t>originalNumber</w:t>
      </w:r>
      <w:proofErr w:type="spellEnd"/>
      <w:r w:rsidRPr="00677ACB">
        <w:rPr>
          <w:rFonts w:ascii="Arial" w:hAnsi="Arial" w:cs="Arial"/>
        </w:rPr>
        <w:t xml:space="preserve"> /= 10;</w:t>
      </w:r>
    </w:p>
    <w:p w14:paraId="55F3475F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}</w:t>
      </w:r>
    </w:p>
    <w:p w14:paraId="0894D787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</w:t>
      </w:r>
      <w:proofErr w:type="gramStart"/>
      <w:r w:rsidRPr="00677ACB">
        <w:rPr>
          <w:rFonts w:ascii="Arial" w:hAnsi="Arial" w:cs="Arial"/>
        </w:rPr>
        <w:t>if(</w:t>
      </w:r>
      <w:proofErr w:type="gramEnd"/>
      <w:r w:rsidRPr="00677ACB">
        <w:rPr>
          <w:rFonts w:ascii="Arial" w:hAnsi="Arial" w:cs="Arial"/>
        </w:rPr>
        <w:t>result == number)</w:t>
      </w:r>
    </w:p>
    <w:p w14:paraId="511D0CD1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    </w:t>
      </w:r>
      <w:proofErr w:type="spellStart"/>
      <w:r w:rsidRPr="00677ACB">
        <w:rPr>
          <w:rFonts w:ascii="Arial" w:hAnsi="Arial" w:cs="Arial"/>
        </w:rPr>
        <w:t>System.out.println</w:t>
      </w:r>
      <w:proofErr w:type="spellEnd"/>
      <w:r w:rsidRPr="00677ACB">
        <w:rPr>
          <w:rFonts w:ascii="Arial" w:hAnsi="Arial" w:cs="Arial"/>
        </w:rPr>
        <w:t>(number + " is an Armstrong number.");</w:t>
      </w:r>
    </w:p>
    <w:p w14:paraId="62817F4C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else</w:t>
      </w:r>
    </w:p>
    <w:p w14:paraId="1CFD6A7E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    </w:t>
      </w:r>
      <w:proofErr w:type="spellStart"/>
      <w:r w:rsidRPr="00677ACB">
        <w:rPr>
          <w:rFonts w:ascii="Arial" w:hAnsi="Arial" w:cs="Arial"/>
        </w:rPr>
        <w:t>System.out.println</w:t>
      </w:r>
      <w:proofErr w:type="spellEnd"/>
      <w:r w:rsidRPr="00677ACB">
        <w:rPr>
          <w:rFonts w:ascii="Arial" w:hAnsi="Arial" w:cs="Arial"/>
        </w:rPr>
        <w:t>(number + " is not an Armstrong number.");</w:t>
      </w:r>
    </w:p>
    <w:p w14:paraId="40EB1C1F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}</w:t>
      </w:r>
    </w:p>
    <w:p w14:paraId="16A29B85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</w:t>
      </w:r>
    </w:p>
    <w:p w14:paraId="17F5D090" w14:textId="7734F104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>}</w:t>
      </w:r>
    </w:p>
    <w:p w14:paraId="2284A3AD" w14:textId="69D3988B" w:rsidR="00460AA2" w:rsidRPr="00677ACB" w:rsidRDefault="00677ACB" w:rsidP="00C85A85">
      <w:pPr>
        <w:rPr>
          <w:rFonts w:ascii="Arial" w:hAnsi="Arial" w:cs="Arial"/>
        </w:rPr>
      </w:pPr>
      <w:proofErr w:type="gramStart"/>
      <w:r w:rsidRPr="00677ACB">
        <w:rPr>
          <w:rFonts w:ascii="Arial" w:hAnsi="Arial" w:cs="Arial"/>
        </w:rPr>
        <w:t>Output :</w:t>
      </w:r>
      <w:proofErr w:type="gramEnd"/>
    </w:p>
    <w:p w14:paraId="36E04F55" w14:textId="09ABDCBD" w:rsidR="00677ACB" w:rsidRDefault="00677ACB" w:rsidP="00C85A85">
      <w:pPr>
        <w:rPr>
          <w:rFonts w:ascii="Arial" w:hAnsi="Arial" w:cs="Arial"/>
        </w:rPr>
      </w:pPr>
      <w:r w:rsidRPr="00677ACB">
        <w:rPr>
          <w:rFonts w:ascii="Arial" w:hAnsi="Arial" w:cs="Arial"/>
        </w:rPr>
        <w:drawing>
          <wp:inline distT="0" distB="0" distL="0" distR="0" wp14:anchorId="7D2B66E5" wp14:editId="05174C37">
            <wp:extent cx="5144218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DA4" w14:textId="77777777" w:rsidR="00677ACB" w:rsidRDefault="00677A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8FFEF1" w14:textId="77777777" w:rsidR="00FE3E16" w:rsidRPr="00FE3E16" w:rsidRDefault="00FE3E16" w:rsidP="00FE3E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Write a JAVA Program to calculate the Sum of Series (1+X2+X3+X4+…………).</w:t>
      </w:r>
    </w:p>
    <w:p w14:paraId="28F993E7" w14:textId="450ED1B6" w:rsidR="00677ACB" w:rsidRPr="00FE3E16" w:rsidRDefault="00677ACB" w:rsidP="00FE3E16">
      <w:pPr>
        <w:rPr>
          <w:rFonts w:ascii="Arial" w:hAnsi="Arial" w:cs="Arial"/>
        </w:rPr>
      </w:pPr>
      <w:proofErr w:type="gramStart"/>
      <w:r w:rsidRPr="00FE3E16">
        <w:rPr>
          <w:rFonts w:ascii="Arial" w:hAnsi="Arial" w:cs="Arial"/>
        </w:rPr>
        <w:t>Code :</w:t>
      </w:r>
      <w:proofErr w:type="gramEnd"/>
    </w:p>
    <w:p w14:paraId="2DF552FB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import </w:t>
      </w:r>
      <w:proofErr w:type="spellStart"/>
      <w:proofErr w:type="gramStart"/>
      <w:r w:rsidRPr="00677ACB">
        <w:rPr>
          <w:rFonts w:ascii="Arial" w:hAnsi="Arial" w:cs="Arial"/>
        </w:rPr>
        <w:t>java.util</w:t>
      </w:r>
      <w:proofErr w:type="gramEnd"/>
      <w:r w:rsidRPr="00677ACB">
        <w:rPr>
          <w:rFonts w:ascii="Arial" w:hAnsi="Arial" w:cs="Arial"/>
        </w:rPr>
        <w:t>.Scanner</w:t>
      </w:r>
      <w:proofErr w:type="spellEnd"/>
      <w:r w:rsidRPr="00677ACB">
        <w:rPr>
          <w:rFonts w:ascii="Arial" w:hAnsi="Arial" w:cs="Arial"/>
        </w:rPr>
        <w:t>;</w:t>
      </w:r>
    </w:p>
    <w:p w14:paraId="782DE12B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public class </w:t>
      </w:r>
      <w:proofErr w:type="spellStart"/>
      <w:r w:rsidRPr="00677ACB">
        <w:rPr>
          <w:rFonts w:ascii="Arial" w:hAnsi="Arial" w:cs="Arial"/>
        </w:rPr>
        <w:t>SumofSeries</w:t>
      </w:r>
      <w:proofErr w:type="spellEnd"/>
      <w:r w:rsidRPr="00677ACB">
        <w:rPr>
          <w:rFonts w:ascii="Arial" w:hAnsi="Arial" w:cs="Arial"/>
        </w:rPr>
        <w:t xml:space="preserve"> {</w:t>
      </w:r>
    </w:p>
    <w:p w14:paraId="132438B8" w14:textId="77777777" w:rsidR="00677ACB" w:rsidRPr="00677ACB" w:rsidRDefault="00677ACB" w:rsidP="00677ACB">
      <w:pPr>
        <w:spacing w:after="0"/>
        <w:rPr>
          <w:rFonts w:ascii="Arial" w:hAnsi="Arial" w:cs="Arial"/>
        </w:rPr>
      </w:pPr>
    </w:p>
    <w:p w14:paraId="49D68AB0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public static void </w:t>
      </w:r>
      <w:proofErr w:type="gramStart"/>
      <w:r w:rsidRPr="00677ACB">
        <w:rPr>
          <w:rFonts w:ascii="Arial" w:hAnsi="Arial" w:cs="Arial"/>
        </w:rPr>
        <w:t>main(</w:t>
      </w:r>
      <w:proofErr w:type="gramEnd"/>
      <w:r w:rsidRPr="00677ACB">
        <w:rPr>
          <w:rFonts w:ascii="Arial" w:hAnsi="Arial" w:cs="Arial"/>
        </w:rPr>
        <w:t xml:space="preserve">String[] </w:t>
      </w:r>
      <w:proofErr w:type="spellStart"/>
      <w:r w:rsidRPr="00677ACB">
        <w:rPr>
          <w:rFonts w:ascii="Arial" w:hAnsi="Arial" w:cs="Arial"/>
        </w:rPr>
        <w:t>args</w:t>
      </w:r>
      <w:proofErr w:type="spellEnd"/>
      <w:r w:rsidRPr="00677ACB">
        <w:rPr>
          <w:rFonts w:ascii="Arial" w:hAnsi="Arial" w:cs="Arial"/>
        </w:rPr>
        <w:t>) {</w:t>
      </w:r>
    </w:p>
    <w:p w14:paraId="46934D04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int x, n, sum=0;</w:t>
      </w:r>
    </w:p>
    <w:p w14:paraId="1BFE6C72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Scanner </w:t>
      </w:r>
      <w:proofErr w:type="spellStart"/>
      <w:r w:rsidRPr="00677ACB">
        <w:rPr>
          <w:rFonts w:ascii="Arial" w:hAnsi="Arial" w:cs="Arial"/>
        </w:rPr>
        <w:t>sc</w:t>
      </w:r>
      <w:proofErr w:type="spellEnd"/>
      <w:r w:rsidRPr="00677ACB">
        <w:rPr>
          <w:rFonts w:ascii="Arial" w:hAnsi="Arial" w:cs="Arial"/>
        </w:rPr>
        <w:t xml:space="preserve"> = new Scanner (System.in);</w:t>
      </w:r>
    </w:p>
    <w:p w14:paraId="0A930AAA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</w:t>
      </w:r>
      <w:proofErr w:type="spellStart"/>
      <w:r w:rsidRPr="00677ACB">
        <w:rPr>
          <w:rFonts w:ascii="Arial" w:hAnsi="Arial" w:cs="Arial"/>
        </w:rPr>
        <w:t>System.out.println</w:t>
      </w:r>
      <w:proofErr w:type="spellEnd"/>
      <w:r w:rsidRPr="00677ACB">
        <w:rPr>
          <w:rFonts w:ascii="Arial" w:hAnsi="Arial" w:cs="Arial"/>
        </w:rPr>
        <w:t xml:space="preserve">("Enter the value of </w:t>
      </w:r>
      <w:proofErr w:type="gramStart"/>
      <w:r w:rsidRPr="00677ACB">
        <w:rPr>
          <w:rFonts w:ascii="Arial" w:hAnsi="Arial" w:cs="Arial"/>
        </w:rPr>
        <w:t>X :</w:t>
      </w:r>
      <w:proofErr w:type="gramEnd"/>
      <w:r w:rsidRPr="00677ACB">
        <w:rPr>
          <w:rFonts w:ascii="Arial" w:hAnsi="Arial" w:cs="Arial"/>
        </w:rPr>
        <w:t>");</w:t>
      </w:r>
    </w:p>
    <w:p w14:paraId="460CC68B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x=</w:t>
      </w:r>
      <w:proofErr w:type="spellStart"/>
      <w:proofErr w:type="gramStart"/>
      <w:r w:rsidRPr="00677ACB">
        <w:rPr>
          <w:rFonts w:ascii="Arial" w:hAnsi="Arial" w:cs="Arial"/>
        </w:rPr>
        <w:t>sc.nextInt</w:t>
      </w:r>
      <w:proofErr w:type="spellEnd"/>
      <w:proofErr w:type="gramEnd"/>
      <w:r w:rsidRPr="00677ACB">
        <w:rPr>
          <w:rFonts w:ascii="Arial" w:hAnsi="Arial" w:cs="Arial"/>
        </w:rPr>
        <w:t>();</w:t>
      </w:r>
    </w:p>
    <w:p w14:paraId="73299178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</w:t>
      </w:r>
      <w:proofErr w:type="spellStart"/>
      <w:r w:rsidRPr="00677ACB">
        <w:rPr>
          <w:rFonts w:ascii="Arial" w:hAnsi="Arial" w:cs="Arial"/>
        </w:rPr>
        <w:t>System.out.println</w:t>
      </w:r>
      <w:proofErr w:type="spellEnd"/>
      <w:r w:rsidRPr="00677ACB">
        <w:rPr>
          <w:rFonts w:ascii="Arial" w:hAnsi="Arial" w:cs="Arial"/>
        </w:rPr>
        <w:t xml:space="preserve">("Enter the value of </w:t>
      </w:r>
      <w:proofErr w:type="gramStart"/>
      <w:r w:rsidRPr="00677ACB">
        <w:rPr>
          <w:rFonts w:ascii="Arial" w:hAnsi="Arial" w:cs="Arial"/>
        </w:rPr>
        <w:t>N :</w:t>
      </w:r>
      <w:proofErr w:type="gramEnd"/>
      <w:r w:rsidRPr="00677ACB">
        <w:rPr>
          <w:rFonts w:ascii="Arial" w:hAnsi="Arial" w:cs="Arial"/>
        </w:rPr>
        <w:t>");</w:t>
      </w:r>
    </w:p>
    <w:p w14:paraId="1CBE93AB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n=</w:t>
      </w:r>
      <w:proofErr w:type="spellStart"/>
      <w:proofErr w:type="gramStart"/>
      <w:r w:rsidRPr="00677ACB">
        <w:rPr>
          <w:rFonts w:ascii="Arial" w:hAnsi="Arial" w:cs="Arial"/>
        </w:rPr>
        <w:t>sc.nextInt</w:t>
      </w:r>
      <w:proofErr w:type="spellEnd"/>
      <w:proofErr w:type="gramEnd"/>
      <w:r w:rsidRPr="00677ACB">
        <w:rPr>
          <w:rFonts w:ascii="Arial" w:hAnsi="Arial" w:cs="Arial"/>
        </w:rPr>
        <w:t>();</w:t>
      </w:r>
    </w:p>
    <w:p w14:paraId="5633D053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sum+=1;</w:t>
      </w:r>
    </w:p>
    <w:p w14:paraId="1CCBEBC0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for (int </w:t>
      </w:r>
      <w:proofErr w:type="spellStart"/>
      <w:r w:rsidRPr="00677ACB">
        <w:rPr>
          <w:rFonts w:ascii="Arial" w:hAnsi="Arial" w:cs="Arial"/>
        </w:rPr>
        <w:t>i</w:t>
      </w:r>
      <w:proofErr w:type="spellEnd"/>
      <w:r w:rsidRPr="00677ACB">
        <w:rPr>
          <w:rFonts w:ascii="Arial" w:hAnsi="Arial" w:cs="Arial"/>
        </w:rPr>
        <w:t>=</w:t>
      </w:r>
      <w:proofErr w:type="gramStart"/>
      <w:r w:rsidRPr="00677ACB">
        <w:rPr>
          <w:rFonts w:ascii="Arial" w:hAnsi="Arial" w:cs="Arial"/>
        </w:rPr>
        <w:t>2;i</w:t>
      </w:r>
      <w:proofErr w:type="gramEnd"/>
      <w:r w:rsidRPr="00677ACB">
        <w:rPr>
          <w:rFonts w:ascii="Arial" w:hAnsi="Arial" w:cs="Arial"/>
        </w:rPr>
        <w:t>&lt;=</w:t>
      </w:r>
      <w:proofErr w:type="spellStart"/>
      <w:r w:rsidRPr="00677ACB">
        <w:rPr>
          <w:rFonts w:ascii="Arial" w:hAnsi="Arial" w:cs="Arial"/>
        </w:rPr>
        <w:t>n;i</w:t>
      </w:r>
      <w:proofErr w:type="spellEnd"/>
      <w:r w:rsidRPr="00677ACB">
        <w:rPr>
          <w:rFonts w:ascii="Arial" w:hAnsi="Arial" w:cs="Arial"/>
        </w:rPr>
        <w:t>++){</w:t>
      </w:r>
    </w:p>
    <w:p w14:paraId="561FF84B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    sum+=x*</w:t>
      </w:r>
      <w:proofErr w:type="spellStart"/>
      <w:r w:rsidRPr="00677ACB">
        <w:rPr>
          <w:rFonts w:ascii="Arial" w:hAnsi="Arial" w:cs="Arial"/>
        </w:rPr>
        <w:t>i</w:t>
      </w:r>
      <w:proofErr w:type="spellEnd"/>
      <w:r w:rsidRPr="00677ACB">
        <w:rPr>
          <w:rFonts w:ascii="Arial" w:hAnsi="Arial" w:cs="Arial"/>
        </w:rPr>
        <w:t>;</w:t>
      </w:r>
    </w:p>
    <w:p w14:paraId="23854365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}</w:t>
      </w:r>
    </w:p>
    <w:p w14:paraId="4A772D9E" w14:textId="77777777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      </w:t>
      </w:r>
      <w:proofErr w:type="spellStart"/>
      <w:r w:rsidRPr="00677ACB">
        <w:rPr>
          <w:rFonts w:ascii="Arial" w:hAnsi="Arial" w:cs="Arial"/>
        </w:rPr>
        <w:t>System.out.println</w:t>
      </w:r>
      <w:proofErr w:type="spellEnd"/>
      <w:r w:rsidRPr="00677ACB">
        <w:rPr>
          <w:rFonts w:ascii="Arial" w:hAnsi="Arial" w:cs="Arial"/>
        </w:rPr>
        <w:t xml:space="preserve">("The Sum </w:t>
      </w:r>
      <w:proofErr w:type="gramStart"/>
      <w:r w:rsidRPr="00677ACB">
        <w:rPr>
          <w:rFonts w:ascii="Arial" w:hAnsi="Arial" w:cs="Arial"/>
        </w:rPr>
        <w:t>is :</w:t>
      </w:r>
      <w:proofErr w:type="gramEnd"/>
      <w:r w:rsidRPr="00677ACB">
        <w:rPr>
          <w:rFonts w:ascii="Arial" w:hAnsi="Arial" w:cs="Arial"/>
        </w:rPr>
        <w:t xml:space="preserve"> "+sum);</w:t>
      </w:r>
    </w:p>
    <w:p w14:paraId="697B3DFA" w14:textId="5DF60C5C" w:rsidR="00677ACB" w:rsidRP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 xml:space="preserve">  }</w:t>
      </w:r>
    </w:p>
    <w:p w14:paraId="049986DD" w14:textId="49718804" w:rsidR="00677ACB" w:rsidRDefault="00677ACB" w:rsidP="00677ACB">
      <w:pPr>
        <w:spacing w:after="0"/>
        <w:rPr>
          <w:rFonts w:ascii="Arial" w:hAnsi="Arial" w:cs="Arial"/>
        </w:rPr>
      </w:pPr>
      <w:r w:rsidRPr="00677ACB">
        <w:rPr>
          <w:rFonts w:ascii="Arial" w:hAnsi="Arial" w:cs="Arial"/>
        </w:rPr>
        <w:t>}</w:t>
      </w:r>
    </w:p>
    <w:p w14:paraId="17F737D7" w14:textId="419908A3" w:rsidR="00677ACB" w:rsidRDefault="00677ACB" w:rsidP="00C85A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</w:p>
    <w:p w14:paraId="26ED22C4" w14:textId="77777777" w:rsidR="00FE3E16" w:rsidRDefault="00FE3E16" w:rsidP="00C85A85">
      <w:pPr>
        <w:rPr>
          <w:rFonts w:ascii="Arial" w:hAnsi="Arial" w:cs="Arial"/>
        </w:rPr>
      </w:pPr>
    </w:p>
    <w:p w14:paraId="0BFA7066" w14:textId="0621EC4F" w:rsidR="0064761B" w:rsidRDefault="00677ACB" w:rsidP="00C85A85">
      <w:pPr>
        <w:rPr>
          <w:rFonts w:ascii="Arial" w:hAnsi="Arial" w:cs="Arial"/>
        </w:rPr>
      </w:pPr>
      <w:r w:rsidRPr="00677ACB">
        <w:rPr>
          <w:rFonts w:ascii="Arial" w:hAnsi="Arial" w:cs="Arial"/>
        </w:rPr>
        <w:drawing>
          <wp:inline distT="0" distB="0" distL="0" distR="0" wp14:anchorId="03EEB932" wp14:editId="784377B8">
            <wp:extent cx="5439534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7F9" w14:textId="77777777" w:rsidR="0064761B" w:rsidRDefault="006476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28B12C" w14:textId="317DB0A5" w:rsidR="00677ACB" w:rsidRPr="00FE3E16" w:rsidRDefault="00806E8B" w:rsidP="00FE3E16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Write a JAVA Program to print the first n Fibonacci numbers using Command Line argument.</w:t>
      </w:r>
    </w:p>
    <w:p w14:paraId="3B89609E" w14:textId="16ABDD9B" w:rsidR="00AD7ACC" w:rsidRDefault="00AD7ACC" w:rsidP="00C85A85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 :</w:t>
      </w:r>
      <w:proofErr w:type="gramEnd"/>
    </w:p>
    <w:p w14:paraId="15C55661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public class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FibonacciSeries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</w:p>
    <w:p w14:paraId="4F185836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public static void </w:t>
      </w:r>
      <w:proofErr w:type="gram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main(</w:t>
      </w:r>
      <w:proofErr w:type="gram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String[]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14:paraId="73FCEA0E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8ABFE24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int n = 10, t1 = 0, t2 = 1;</w:t>
      </w:r>
    </w:p>
    <w:p w14:paraId="09418A04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n =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Integer.parseInt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gram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0]);</w:t>
      </w:r>
    </w:p>
    <w:p w14:paraId="32587440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System.out.print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("First " + n + " terms: ");</w:t>
      </w:r>
    </w:p>
    <w:p w14:paraId="067088F4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642B9FB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for (int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= 1;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&lt;= n; ++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68E594A5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14:paraId="4A845C33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System.out.print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(t1 + " + ");</w:t>
      </w:r>
    </w:p>
    <w:p w14:paraId="52D1FDB2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CFE8874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int sum = t1 + t2;</w:t>
      </w:r>
    </w:p>
    <w:p w14:paraId="2BC5AE79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t1 = t2;</w:t>
      </w:r>
    </w:p>
    <w:p w14:paraId="59C313C0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t2 = sum;</w:t>
      </w:r>
    </w:p>
    <w:p w14:paraId="2BD984A4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52C263E4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067EF347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5A613F2D" w14:textId="4F47AF47" w:rsid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1BD15D17" w14:textId="2ABD4EEB" w:rsidR="005314E4" w:rsidRDefault="005314E4" w:rsidP="00C85A85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Output :</w:t>
      </w:r>
      <w:proofErr w:type="gramEnd"/>
    </w:p>
    <w:p w14:paraId="7B6A9065" w14:textId="71C358F9" w:rsidR="00AD7ACC" w:rsidRDefault="005314E4" w:rsidP="00C85A85">
      <w:pPr>
        <w:rPr>
          <w:rFonts w:ascii="Arial" w:hAnsi="Arial" w:cs="Arial"/>
        </w:rPr>
      </w:pPr>
      <w:r w:rsidRPr="005314E4">
        <w:rPr>
          <w:rFonts w:ascii="Arial" w:hAnsi="Arial" w:cs="Arial"/>
        </w:rPr>
        <w:drawing>
          <wp:inline distT="0" distB="0" distL="0" distR="0" wp14:anchorId="64D4D781" wp14:editId="545C6114">
            <wp:extent cx="5763429" cy="79068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0CA" w14:textId="77777777" w:rsidR="00AD7ACC" w:rsidRDefault="00AD7A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D3A73B" w14:textId="743FEFFA" w:rsidR="00806E8B" w:rsidRPr="00FE3E16" w:rsidRDefault="00AD7ACC" w:rsidP="00FE3E16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Write a JAVA Program to print all prime numbers from the user define range using Command Line argument.</w:t>
      </w:r>
    </w:p>
    <w:p w14:paraId="10BB0BF4" w14:textId="6A81566E" w:rsidR="00AD7ACC" w:rsidRDefault="00AD7ACC" w:rsidP="00C85A85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 :</w:t>
      </w:r>
      <w:proofErr w:type="gramEnd"/>
    </w:p>
    <w:p w14:paraId="5B0BD898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public class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PrintPrime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</w:p>
    <w:p w14:paraId="75BD2E5F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public static void </w:t>
      </w:r>
      <w:proofErr w:type="gram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main(</w:t>
      </w:r>
      <w:proofErr w:type="gram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String[]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14:paraId="400B7CEA" w14:textId="40853502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</w:t>
      </w: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int a=0, b=0,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, j, flag;</w:t>
      </w:r>
    </w:p>
    <w:p w14:paraId="13C3ECF6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ab/>
        <w:t>a=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Integer.parseInt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gram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0]);</w:t>
      </w:r>
    </w:p>
    <w:p w14:paraId="1487F8B0" w14:textId="514F693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AD7ACC">
        <w:rPr>
          <w:rFonts w:ascii="Arial" w:hAnsi="Arial" w:cs="Arial"/>
          <w:color w:val="3C4043"/>
          <w:spacing w:val="3"/>
          <w:sz w:val="21"/>
          <w:szCs w:val="21"/>
        </w:rPr>
        <w:tab/>
        <w:t>b=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Integer.parseInt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gram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1]);</w:t>
      </w:r>
    </w:p>
    <w:p w14:paraId="50531826" w14:textId="6E843480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System.out.printf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("\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nPrime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numbers between %d and %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d </w:t>
      </w:r>
      <w:proofErr w:type="gram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are</w:t>
      </w:r>
      <w:proofErr w:type="spellEnd"/>
      <w:proofErr w:type="gram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: ", a, b);</w:t>
      </w:r>
    </w:p>
    <w:p w14:paraId="06905F0D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for (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= a;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&lt;= b;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++) {</w:t>
      </w:r>
    </w:p>
    <w:p w14:paraId="3D1A9D96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if (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== 1 ||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== 0)</w:t>
      </w:r>
    </w:p>
    <w:p w14:paraId="411C45F4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continue;</w:t>
      </w:r>
    </w:p>
    <w:p w14:paraId="28B2B713" w14:textId="45AB3D3F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flag = 1;</w:t>
      </w:r>
    </w:p>
    <w:p w14:paraId="2F93A7C7" w14:textId="555972C0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for (j = 2; j &lt;=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/ 2; ++j) {</w:t>
      </w:r>
    </w:p>
    <w:p w14:paraId="4E9855A2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if (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% j == 0) {</w:t>
      </w:r>
    </w:p>
    <w:p w14:paraId="451A079C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flag = 0;</w:t>
      </w:r>
    </w:p>
    <w:p w14:paraId="12A2CAC2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break;</w:t>
      </w:r>
    </w:p>
    <w:p w14:paraId="36714C14" w14:textId="64C3A5AD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}            }</w:t>
      </w:r>
    </w:p>
    <w:p w14:paraId="75194EBB" w14:textId="290450F9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 if (flag == 1)</w:t>
      </w:r>
    </w:p>
    <w:p w14:paraId="66EE4CD9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AD7AC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AD7AC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29004D34" w14:textId="5FDF692B" w:rsid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AD7ACC">
        <w:rPr>
          <w:rFonts w:ascii="Arial" w:hAnsi="Arial" w:cs="Arial"/>
          <w:color w:val="3C4043"/>
          <w:spacing w:val="3"/>
          <w:sz w:val="21"/>
          <w:szCs w:val="21"/>
        </w:rPr>
        <w:t xml:space="preserve">        }    }    }</w:t>
      </w:r>
    </w:p>
    <w:p w14:paraId="18D27DE0" w14:textId="77777777" w:rsidR="00AD7ACC" w:rsidRPr="00AD7ACC" w:rsidRDefault="00AD7ACC" w:rsidP="00AD7ACC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2916AD" w14:textId="620B71FC" w:rsidR="00AD7ACC" w:rsidRDefault="00AD7ACC" w:rsidP="00C85A85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Output :</w:t>
      </w:r>
      <w:proofErr w:type="gramEnd"/>
    </w:p>
    <w:p w14:paraId="6C20B672" w14:textId="41C3B233" w:rsidR="00AD7ACC" w:rsidRDefault="00AD7ACC" w:rsidP="00C85A85">
      <w:pPr>
        <w:rPr>
          <w:rFonts w:ascii="Arial" w:hAnsi="Arial" w:cs="Arial"/>
        </w:rPr>
      </w:pPr>
      <w:r w:rsidRPr="00AD7ACC">
        <w:rPr>
          <w:rFonts w:ascii="Arial" w:hAnsi="Arial" w:cs="Arial"/>
        </w:rPr>
        <w:drawing>
          <wp:inline distT="0" distB="0" distL="0" distR="0" wp14:anchorId="05489A2A" wp14:editId="4D4EFE5F">
            <wp:extent cx="5182323" cy="3029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3017" w14:textId="77777777" w:rsidR="00AD7ACC" w:rsidRDefault="00AD7A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5C01F5" w14:textId="00191EF9" w:rsidR="00AD7ACC" w:rsidRPr="00FE3E16" w:rsidRDefault="00AD7ACC" w:rsidP="00FE3E16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Write a JAVA Program to find GCD of any two numbers.</w:t>
      </w:r>
    </w:p>
    <w:p w14:paraId="182F9007" w14:textId="03C264E9" w:rsidR="00AD7ACC" w:rsidRDefault="00AD7ACC" w:rsidP="00C85A85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 :</w:t>
      </w:r>
      <w:proofErr w:type="gramEnd"/>
    </w:p>
    <w:p w14:paraId="1D1286A4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>public class GCD {</w:t>
      </w:r>
    </w:p>
    <w:p w14:paraId="228E2B11" w14:textId="4967DBC4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public static void </w:t>
      </w:r>
      <w:proofErr w:type="gram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main(</w:t>
      </w:r>
      <w:proofErr w:type="gram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String[] </w:t>
      </w:r>
      <w:proofErr w:type="spell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14:paraId="630054F4" w14:textId="0738A909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 int num1=0, num2=0;</w:t>
      </w:r>
    </w:p>
    <w:p w14:paraId="7A9B4DBE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ab/>
        <w:t>num1=</w:t>
      </w:r>
      <w:proofErr w:type="spell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Integer.parseInt</w:t>
      </w:r>
      <w:proofErr w:type="spell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gram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0]);</w:t>
      </w:r>
    </w:p>
    <w:p w14:paraId="33027C1E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num2=</w:t>
      </w:r>
      <w:proofErr w:type="spell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Integer.parseInt</w:t>
      </w:r>
      <w:proofErr w:type="spell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gram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1]);</w:t>
      </w:r>
    </w:p>
    <w:p w14:paraId="3DE48B64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while (num</w:t>
      </w:r>
      <w:proofErr w:type="gram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1 !</w:t>
      </w:r>
      <w:proofErr w:type="gram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= num2) {</w:t>
      </w:r>
    </w:p>
    <w:p w14:paraId="03C44E6D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    if (num1 &gt; num2)</w:t>
      </w:r>
    </w:p>
    <w:p w14:paraId="1D016FEF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num1 = num1 - num2;</w:t>
      </w:r>
    </w:p>
    <w:p w14:paraId="5B2FF079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    else</w:t>
      </w:r>
    </w:p>
    <w:p w14:paraId="59294B31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num2 = num2 - num1;</w:t>
      </w:r>
    </w:p>
    <w:p w14:paraId="20366C99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4D3DBB8B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FE3E16">
        <w:rPr>
          <w:rFonts w:ascii="Arial" w:hAnsi="Arial" w:cs="Arial"/>
          <w:color w:val="3C4043"/>
          <w:spacing w:val="3"/>
          <w:sz w:val="21"/>
          <w:szCs w:val="21"/>
        </w:rPr>
        <w:t>System.out.printf</w:t>
      </w:r>
      <w:proofErr w:type="spellEnd"/>
      <w:r w:rsidRPr="00FE3E16">
        <w:rPr>
          <w:rFonts w:ascii="Arial" w:hAnsi="Arial" w:cs="Arial"/>
          <w:color w:val="3C4043"/>
          <w:spacing w:val="3"/>
          <w:sz w:val="21"/>
          <w:szCs w:val="21"/>
        </w:rPr>
        <w:t>("GCD of the given numbers is: "+ num2);</w:t>
      </w:r>
    </w:p>
    <w:p w14:paraId="5450A3DA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18608FE3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4B7CBFEC" w14:textId="77777777" w:rsidR="00FE3E16" w:rsidRP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3A5E515" w14:textId="0BDB8D04" w:rsidR="00FE3E16" w:rsidRDefault="00FE3E16" w:rsidP="00FE3E16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FE3E16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7CC75597" w14:textId="63684BEA" w:rsidR="00AD7ACC" w:rsidRDefault="00AD7ACC" w:rsidP="00C85A85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Output :</w:t>
      </w:r>
      <w:proofErr w:type="gramEnd"/>
    </w:p>
    <w:p w14:paraId="33354379" w14:textId="60A17D08" w:rsidR="00AD7ACC" w:rsidRPr="00677ACB" w:rsidRDefault="00AD7ACC" w:rsidP="00C85A85">
      <w:pPr>
        <w:rPr>
          <w:rFonts w:ascii="Arial" w:hAnsi="Arial" w:cs="Arial"/>
        </w:rPr>
      </w:pPr>
      <w:r w:rsidRPr="00AD7ACC">
        <w:rPr>
          <w:rFonts w:ascii="Arial" w:hAnsi="Arial" w:cs="Arial"/>
        </w:rPr>
        <w:drawing>
          <wp:inline distT="0" distB="0" distL="0" distR="0" wp14:anchorId="2E467D77" wp14:editId="1DAC0538">
            <wp:extent cx="4429125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26" b="48727"/>
                    <a:stretch/>
                  </pic:blipFill>
                  <pic:spPr bwMode="auto">
                    <a:xfrm>
                      <a:off x="0" y="0"/>
                      <a:ext cx="4429744" cy="134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ACC" w:rsidRPr="00677A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55F64" w14:textId="77777777" w:rsidR="00865A9B" w:rsidRDefault="00865A9B" w:rsidP="00460AA2">
      <w:pPr>
        <w:spacing w:after="0" w:line="240" w:lineRule="auto"/>
      </w:pPr>
      <w:r>
        <w:separator/>
      </w:r>
    </w:p>
  </w:endnote>
  <w:endnote w:type="continuationSeparator" w:id="0">
    <w:p w14:paraId="0ED3CB2E" w14:textId="77777777" w:rsidR="00865A9B" w:rsidRDefault="00865A9B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C8983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7E6E1BB6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612A0309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BED0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08EE4" w14:textId="77777777" w:rsidR="00865A9B" w:rsidRDefault="00865A9B" w:rsidP="00460AA2">
      <w:pPr>
        <w:spacing w:after="0" w:line="240" w:lineRule="auto"/>
      </w:pPr>
      <w:r>
        <w:separator/>
      </w:r>
    </w:p>
  </w:footnote>
  <w:footnote w:type="continuationSeparator" w:id="0">
    <w:p w14:paraId="09DE3417" w14:textId="77777777" w:rsidR="00865A9B" w:rsidRDefault="00865A9B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752CC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8337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677ACB">
      <w:rPr>
        <w:noProof/>
      </w:rPr>
      <w:t>Tuesday, August 4, 2020</w:t>
    </w:r>
    <w:r w:rsidR="00BE7BF8">
      <w:fldChar w:fldCharType="end"/>
    </w:r>
  </w:p>
  <w:p w14:paraId="163C9FE9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C6CF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3046"/>
    <w:multiLevelType w:val="hybridMultilevel"/>
    <w:tmpl w:val="E13A2D0E"/>
    <w:lvl w:ilvl="0" w:tplc="31C607C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F43A9"/>
    <w:multiLevelType w:val="hybridMultilevel"/>
    <w:tmpl w:val="7E12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CB"/>
    <w:rsid w:val="000211F6"/>
    <w:rsid w:val="00114213"/>
    <w:rsid w:val="001646C7"/>
    <w:rsid w:val="00234D4B"/>
    <w:rsid w:val="003F5256"/>
    <w:rsid w:val="00460AA2"/>
    <w:rsid w:val="005013E3"/>
    <w:rsid w:val="005314E4"/>
    <w:rsid w:val="005F001D"/>
    <w:rsid w:val="0064761B"/>
    <w:rsid w:val="00677ACB"/>
    <w:rsid w:val="006D181F"/>
    <w:rsid w:val="00806E8B"/>
    <w:rsid w:val="00865A9B"/>
    <w:rsid w:val="00924465"/>
    <w:rsid w:val="0099291C"/>
    <w:rsid w:val="00AD7ACC"/>
    <w:rsid w:val="00BE7BF8"/>
    <w:rsid w:val="00C85A85"/>
    <w:rsid w:val="00CE0128"/>
    <w:rsid w:val="00D40097"/>
    <w:rsid w:val="00F97ACF"/>
    <w:rsid w:val="00F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033F"/>
  <w15:chartTrackingRefBased/>
  <w15:docId w15:val="{F2BE3F03-FB92-4895-A0AC-9D5E717D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88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2020-08-04T05:30:00Z</dcterms:created>
  <dcterms:modified xsi:type="dcterms:W3CDTF">2020-08-04T06:58:00Z</dcterms:modified>
</cp:coreProperties>
</file>