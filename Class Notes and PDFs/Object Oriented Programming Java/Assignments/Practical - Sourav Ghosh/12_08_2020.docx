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EF3D" w14:textId="3BE1C337" w:rsidR="00E85ABA" w:rsidRDefault="00E85ABA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Problem </w:t>
      </w:r>
      <w:proofErr w:type="gramStart"/>
      <w:r w:rsidRPr="00287C25">
        <w:rPr>
          <w:rFonts w:ascii="Arial" w:hAnsi="Arial" w:cs="Arial"/>
          <w:sz w:val="20"/>
          <w:szCs w:val="20"/>
        </w:rPr>
        <w:t>1 :</w:t>
      </w:r>
      <w:proofErr w:type="gramEnd"/>
    </w:p>
    <w:p w14:paraId="5F0AECB8" w14:textId="77777777" w:rsidR="00287C25" w:rsidRPr="00287C25" w:rsidRDefault="00287C25" w:rsidP="00E0064E">
      <w:pPr>
        <w:spacing w:after="0"/>
        <w:rPr>
          <w:rFonts w:ascii="Arial" w:hAnsi="Arial" w:cs="Arial"/>
          <w:sz w:val="20"/>
          <w:szCs w:val="20"/>
        </w:rPr>
      </w:pPr>
    </w:p>
    <w:p w14:paraId="6BA1FB81" w14:textId="6E029261" w:rsidR="00E85ABA" w:rsidRDefault="00E85ABA" w:rsidP="00E0064E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287C25">
        <w:rPr>
          <w:rFonts w:ascii="Arial" w:hAnsi="Arial" w:cs="Arial"/>
          <w:sz w:val="20"/>
          <w:szCs w:val="20"/>
          <w:shd w:val="clear" w:color="auto" w:fill="FFFFFF"/>
        </w:rPr>
        <w:t>Write a program that prints the quadrant number of a point (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  <w:shd w:val="clear" w:color="auto" w:fill="FFFFFF"/>
        </w:rPr>
        <w:t>x,y</w:t>
      </w:r>
      <w:proofErr w:type="spellEnd"/>
      <w:proofErr w:type="gramEnd"/>
      <w:r w:rsidRPr="00287C25">
        <w:rPr>
          <w:rFonts w:ascii="Arial" w:hAnsi="Arial" w:cs="Arial"/>
          <w:sz w:val="20"/>
          <w:szCs w:val="20"/>
          <w:shd w:val="clear" w:color="auto" w:fill="FFFFFF"/>
        </w:rPr>
        <w:t>) on a plane. Recall that points in quadrant 1 have positive x and y values, points in quadrant 2 have a negative x value and a positive y value, points in quadrant 3 have negative x and y values, and the remaining points are in the quadrant 4. If a point is on an axis, choose the quadrant with the lower quadrant number.</w:t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  <w:shd w:val="clear" w:color="auto" w:fill="FFFFFF"/>
        </w:rPr>
        <w:t>Name the source code of this program as P1.java and the compiled class code as P1.class (this is automatically done after compilation) inside the sub-directory lab1.</w:t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  <w:shd w:val="clear" w:color="auto" w:fill="FFFFFF"/>
        </w:rPr>
        <w:t>Test cases: 4 points : each from one of the four quadrants, e.g., (1,1), (-1, 1), (-1, -1), (1, -1).</w:t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  <w:shd w:val="clear" w:color="auto" w:fill="FFFFFF"/>
        </w:rPr>
        <w:t>Expected outputs: (1,1) – quadrant 1; (-1, 1) – quadrant 2; (-1, -1) – quadrant 3; (1, -1) – quadrant 4.</w:t>
      </w:r>
    </w:p>
    <w:p w14:paraId="73B6838E" w14:textId="77777777" w:rsidR="00287C25" w:rsidRPr="00287C25" w:rsidRDefault="00287C25" w:rsidP="00E0064E">
      <w:pPr>
        <w:spacing w:after="0"/>
        <w:rPr>
          <w:rFonts w:ascii="Arial" w:hAnsi="Arial" w:cs="Arial"/>
          <w:sz w:val="20"/>
          <w:szCs w:val="20"/>
        </w:rPr>
      </w:pPr>
    </w:p>
    <w:p w14:paraId="28BAC780" w14:textId="717A65A7" w:rsidR="00E0064E" w:rsidRDefault="00E0064E" w:rsidP="00E0064E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287C25">
        <w:rPr>
          <w:rFonts w:ascii="Arial" w:hAnsi="Arial" w:cs="Arial"/>
          <w:sz w:val="20"/>
          <w:szCs w:val="20"/>
        </w:rPr>
        <w:t>Code :</w:t>
      </w:r>
      <w:proofErr w:type="gramEnd"/>
    </w:p>
    <w:p w14:paraId="7F9ABAF0" w14:textId="77777777" w:rsidR="00287C25" w:rsidRPr="00287C25" w:rsidRDefault="00287C25" w:rsidP="00E0064E">
      <w:pPr>
        <w:spacing w:after="0"/>
        <w:rPr>
          <w:rFonts w:ascii="Arial" w:hAnsi="Arial" w:cs="Arial"/>
          <w:sz w:val="20"/>
          <w:szCs w:val="20"/>
        </w:rPr>
      </w:pPr>
    </w:p>
    <w:p w14:paraId="7154E17C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package </w:t>
      </w:r>
      <w:proofErr w:type="gramStart"/>
      <w:r w:rsidRPr="00287C25">
        <w:rPr>
          <w:rFonts w:ascii="Arial" w:hAnsi="Arial" w:cs="Arial"/>
          <w:sz w:val="20"/>
          <w:szCs w:val="20"/>
        </w:rPr>
        <w:t>com.iem.lab</w:t>
      </w:r>
      <w:proofErr w:type="gramEnd"/>
      <w:r w:rsidRPr="00287C25">
        <w:rPr>
          <w:rFonts w:ascii="Arial" w:hAnsi="Arial" w:cs="Arial"/>
          <w:sz w:val="20"/>
          <w:szCs w:val="20"/>
        </w:rPr>
        <w:t>1;</w:t>
      </w:r>
    </w:p>
    <w:p w14:paraId="29D3F9FB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java.util</w:t>
      </w:r>
      <w:proofErr w:type="gramEnd"/>
      <w:r w:rsidRPr="00287C25">
        <w:rPr>
          <w:rFonts w:ascii="Arial" w:hAnsi="Arial" w:cs="Arial"/>
          <w:sz w:val="20"/>
          <w:szCs w:val="20"/>
        </w:rPr>
        <w:t>.Scanner</w:t>
      </w:r>
      <w:proofErr w:type="spellEnd"/>
      <w:r w:rsidRPr="00287C25">
        <w:rPr>
          <w:rFonts w:ascii="Arial" w:hAnsi="Arial" w:cs="Arial"/>
          <w:sz w:val="20"/>
          <w:szCs w:val="20"/>
        </w:rPr>
        <w:t>;</w:t>
      </w:r>
    </w:p>
    <w:p w14:paraId="7595F2F6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public class p1 {</w:t>
      </w:r>
    </w:p>
    <w:p w14:paraId="450AF45A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public static void </w:t>
      </w:r>
      <w:proofErr w:type="gramStart"/>
      <w:r w:rsidRPr="00287C25">
        <w:rPr>
          <w:rFonts w:ascii="Arial" w:hAnsi="Arial" w:cs="Arial"/>
          <w:sz w:val="20"/>
          <w:szCs w:val="20"/>
        </w:rPr>
        <w:t>main(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287C25">
        <w:rPr>
          <w:rFonts w:ascii="Arial" w:hAnsi="Arial" w:cs="Arial"/>
          <w:sz w:val="20"/>
          <w:szCs w:val="20"/>
        </w:rPr>
        <w:t>args</w:t>
      </w:r>
      <w:proofErr w:type="spellEnd"/>
      <w:r w:rsidRPr="00287C25">
        <w:rPr>
          <w:rFonts w:ascii="Arial" w:hAnsi="Arial" w:cs="Arial"/>
          <w:sz w:val="20"/>
          <w:szCs w:val="20"/>
        </w:rPr>
        <w:t>) {</w:t>
      </w:r>
    </w:p>
    <w:p w14:paraId="504D00FA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Scanner </w:t>
      </w:r>
      <w:proofErr w:type="spellStart"/>
      <w:r w:rsidRPr="00287C25">
        <w:rPr>
          <w:rFonts w:ascii="Arial" w:hAnsi="Arial" w:cs="Arial"/>
          <w:sz w:val="20"/>
          <w:szCs w:val="20"/>
        </w:rPr>
        <w:t>sc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287C25">
        <w:rPr>
          <w:rFonts w:ascii="Arial" w:hAnsi="Arial" w:cs="Arial"/>
          <w:sz w:val="20"/>
          <w:szCs w:val="20"/>
        </w:rPr>
        <w:t>Scanner(</w:t>
      </w:r>
      <w:proofErr w:type="gramEnd"/>
      <w:r w:rsidRPr="00287C25">
        <w:rPr>
          <w:rFonts w:ascii="Arial" w:hAnsi="Arial" w:cs="Arial"/>
          <w:sz w:val="20"/>
          <w:szCs w:val="20"/>
        </w:rPr>
        <w:t>System.in);</w:t>
      </w:r>
    </w:p>
    <w:p w14:paraId="352B6052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("Enter the X </w:t>
      </w:r>
      <w:proofErr w:type="gramStart"/>
      <w:r w:rsidRPr="00287C25">
        <w:rPr>
          <w:rFonts w:ascii="Arial" w:hAnsi="Arial" w:cs="Arial"/>
          <w:sz w:val="20"/>
          <w:szCs w:val="20"/>
        </w:rPr>
        <w:t>Value :</w:t>
      </w:r>
      <w:proofErr w:type="gramEnd"/>
      <w:r w:rsidRPr="00287C25">
        <w:rPr>
          <w:rFonts w:ascii="Arial" w:hAnsi="Arial" w:cs="Arial"/>
          <w:sz w:val="20"/>
          <w:szCs w:val="20"/>
        </w:rPr>
        <w:t>");</w:t>
      </w:r>
    </w:p>
    <w:p w14:paraId="5C1AFA0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int x =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sc.nextInt</w:t>
      </w:r>
      <w:proofErr w:type="spellEnd"/>
      <w:proofErr w:type="gramEnd"/>
      <w:r w:rsidRPr="00287C25">
        <w:rPr>
          <w:rFonts w:ascii="Arial" w:hAnsi="Arial" w:cs="Arial"/>
          <w:sz w:val="20"/>
          <w:szCs w:val="20"/>
        </w:rPr>
        <w:t>();</w:t>
      </w:r>
    </w:p>
    <w:p w14:paraId="11F719B8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("Enter the Y </w:t>
      </w:r>
      <w:proofErr w:type="gramStart"/>
      <w:r w:rsidRPr="00287C25">
        <w:rPr>
          <w:rFonts w:ascii="Arial" w:hAnsi="Arial" w:cs="Arial"/>
          <w:sz w:val="20"/>
          <w:szCs w:val="20"/>
        </w:rPr>
        <w:t>Value :</w:t>
      </w:r>
      <w:proofErr w:type="gramEnd"/>
      <w:r w:rsidRPr="00287C25">
        <w:rPr>
          <w:rFonts w:ascii="Arial" w:hAnsi="Arial" w:cs="Arial"/>
          <w:sz w:val="20"/>
          <w:szCs w:val="20"/>
        </w:rPr>
        <w:t>");</w:t>
      </w:r>
    </w:p>
    <w:p w14:paraId="4FA25147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int y =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sc.nextInt</w:t>
      </w:r>
      <w:proofErr w:type="spellEnd"/>
      <w:proofErr w:type="gramEnd"/>
      <w:r w:rsidRPr="00287C25">
        <w:rPr>
          <w:rFonts w:ascii="Arial" w:hAnsi="Arial" w:cs="Arial"/>
          <w:sz w:val="20"/>
          <w:szCs w:val="20"/>
        </w:rPr>
        <w:t>();</w:t>
      </w:r>
    </w:p>
    <w:p w14:paraId="2114FBCB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if (x &gt; 0 &amp;&amp; y&gt;</w:t>
      </w:r>
      <w:proofErr w:type="gramStart"/>
      <w:r w:rsidRPr="00287C25">
        <w:rPr>
          <w:rFonts w:ascii="Arial" w:hAnsi="Arial" w:cs="Arial"/>
          <w:sz w:val="20"/>
          <w:szCs w:val="20"/>
        </w:rPr>
        <w:t>0){</w:t>
      </w:r>
      <w:proofErr w:type="gramEnd"/>
    </w:p>
    <w:p w14:paraId="3D0C5CE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("Quadrant 1");</w:t>
      </w:r>
    </w:p>
    <w:p w14:paraId="1E55190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} </w:t>
      </w:r>
    </w:p>
    <w:p w14:paraId="41AE1F33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if (x&lt;0 &amp;&amp; y&gt;0) {</w:t>
      </w:r>
    </w:p>
    <w:p w14:paraId="4FEFB274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</w:t>
      </w:r>
      <w:proofErr w:type="spellStart"/>
      <w:r w:rsidRPr="00287C25">
        <w:rPr>
          <w:rFonts w:ascii="Arial" w:hAnsi="Arial" w:cs="Arial"/>
          <w:sz w:val="20"/>
          <w:szCs w:val="20"/>
        </w:rPr>
        <w:t>Quandrant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 2");</w:t>
      </w:r>
    </w:p>
    <w:p w14:paraId="399DFE8F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}</w:t>
      </w:r>
    </w:p>
    <w:p w14:paraId="7D3B756F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if (x&lt;0 &amp;&amp; y&lt;</w:t>
      </w:r>
      <w:proofErr w:type="gramStart"/>
      <w:r w:rsidRPr="00287C25">
        <w:rPr>
          <w:rFonts w:ascii="Arial" w:hAnsi="Arial" w:cs="Arial"/>
          <w:sz w:val="20"/>
          <w:szCs w:val="20"/>
        </w:rPr>
        <w:t>0){</w:t>
      </w:r>
      <w:proofErr w:type="gramEnd"/>
    </w:p>
    <w:p w14:paraId="6D151A15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("Quadrant 3");</w:t>
      </w:r>
    </w:p>
    <w:p w14:paraId="5D969415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}</w:t>
      </w:r>
    </w:p>
    <w:p w14:paraId="74BBDE97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{</w:t>
      </w:r>
    </w:p>
    <w:p w14:paraId="66573573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("Quadrant 4");</w:t>
      </w:r>
    </w:p>
    <w:p w14:paraId="3AAA5A83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}</w:t>
      </w:r>
    </w:p>
    <w:p w14:paraId="43B4B73E" w14:textId="348C40B6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}</w:t>
      </w:r>
    </w:p>
    <w:p w14:paraId="1A743723" w14:textId="06E6A73C" w:rsidR="00E0064E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}</w:t>
      </w:r>
    </w:p>
    <w:p w14:paraId="3A4A8C17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</w:p>
    <w:p w14:paraId="4F2203ED" w14:textId="551D859A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287C25">
        <w:rPr>
          <w:rFonts w:ascii="Arial" w:hAnsi="Arial" w:cs="Arial"/>
          <w:sz w:val="20"/>
          <w:szCs w:val="20"/>
        </w:rPr>
        <w:t>Output :</w:t>
      </w:r>
      <w:proofErr w:type="gramEnd"/>
    </w:p>
    <w:p w14:paraId="7DAF7060" w14:textId="6CF5B201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C84665E" wp14:editId="2E5827CD">
            <wp:extent cx="5601482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2703" w14:textId="77777777" w:rsidR="00E85ABA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6D92AEC5" wp14:editId="2F47B4F4">
            <wp:extent cx="5125165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60B8" w14:textId="77777777" w:rsidR="00287C25" w:rsidRPr="00287C25" w:rsidRDefault="00E85ABA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27E6BE4F" wp14:editId="5A1FB005">
            <wp:extent cx="5277587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B31" w14:textId="16C6CE42" w:rsidR="00E85ABA" w:rsidRPr="00287C25" w:rsidRDefault="00287C25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63E36702" wp14:editId="25F397F0">
            <wp:extent cx="5029902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64E" w:rsidRPr="00287C25">
        <w:rPr>
          <w:rFonts w:ascii="Arial" w:hAnsi="Arial" w:cs="Arial"/>
          <w:sz w:val="20"/>
          <w:szCs w:val="20"/>
        </w:rPr>
        <w:br/>
      </w:r>
      <w:r w:rsidR="00E0064E" w:rsidRPr="00287C25">
        <w:rPr>
          <w:rFonts w:ascii="Arial" w:hAnsi="Arial" w:cs="Arial"/>
          <w:sz w:val="20"/>
          <w:szCs w:val="20"/>
        </w:rPr>
        <w:br/>
      </w:r>
    </w:p>
    <w:p w14:paraId="5256EB21" w14:textId="77777777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 w:type="page"/>
      </w:r>
    </w:p>
    <w:p w14:paraId="709D9A1B" w14:textId="77777777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t xml:space="preserve">Problem </w:t>
      </w:r>
      <w:proofErr w:type="gramStart"/>
      <w:r w:rsidRPr="00287C25">
        <w:rPr>
          <w:rFonts w:ascii="Arial" w:hAnsi="Arial" w:cs="Arial"/>
          <w:sz w:val="20"/>
          <w:szCs w:val="20"/>
        </w:rPr>
        <w:t>2 :</w:t>
      </w:r>
      <w:proofErr w:type="gramEnd"/>
    </w:p>
    <w:p w14:paraId="72E410A7" w14:textId="77777777" w:rsidR="00E85ABA" w:rsidRPr="00E85ABA" w:rsidRDefault="00E85ABA" w:rsidP="00E85ABA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t>Write a program that reads a character from the user and then uses a switch statement to achieve what the following if statement does.</w:t>
      </w:r>
    </w:p>
    <w:p w14:paraId="325FC527" w14:textId="77777777" w:rsidR="00E85ABA" w:rsidRPr="00E85ABA" w:rsidRDefault="00E85ABA" w:rsidP="00E85AB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t>if ((choice == ‘A’) || (choice == ‘a’))</w:t>
      </w:r>
      <w:r w:rsidRPr="00E85ABA">
        <w:rPr>
          <w:rFonts w:ascii="Arial" w:eastAsia="Times New Roman" w:hAnsi="Arial" w:cs="Arial"/>
          <w:sz w:val="20"/>
          <w:szCs w:val="20"/>
        </w:rPr>
        <w:br/>
        <w:t>    </w:t>
      </w:r>
      <w:proofErr w:type="spellStart"/>
      <w:r w:rsidRPr="00E85ABA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E85ABA">
        <w:rPr>
          <w:rFonts w:ascii="Arial" w:eastAsia="Times New Roman" w:hAnsi="Arial" w:cs="Arial"/>
          <w:sz w:val="20"/>
          <w:szCs w:val="20"/>
        </w:rPr>
        <w:t>(“Action movie fan\n”);</w:t>
      </w:r>
      <w:r w:rsidRPr="00E85ABA">
        <w:rPr>
          <w:rFonts w:ascii="Arial" w:eastAsia="Times New Roman" w:hAnsi="Arial" w:cs="Arial"/>
          <w:sz w:val="20"/>
          <w:szCs w:val="20"/>
        </w:rPr>
        <w:br/>
        <w:t>else if ((choice == ‘C’) || (choice == ‘c’))</w:t>
      </w:r>
      <w:r w:rsidRPr="00E85ABA">
        <w:rPr>
          <w:rFonts w:ascii="Arial" w:eastAsia="Times New Roman" w:hAnsi="Arial" w:cs="Arial"/>
          <w:sz w:val="20"/>
          <w:szCs w:val="20"/>
        </w:rPr>
        <w:br/>
        <w:t>    </w:t>
      </w:r>
      <w:proofErr w:type="spellStart"/>
      <w:r w:rsidRPr="00E85ABA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E85ABA">
        <w:rPr>
          <w:rFonts w:ascii="Arial" w:eastAsia="Times New Roman" w:hAnsi="Arial" w:cs="Arial"/>
          <w:sz w:val="20"/>
          <w:szCs w:val="20"/>
        </w:rPr>
        <w:t>(“Comedy movie fan\n”);</w:t>
      </w:r>
      <w:r w:rsidRPr="00E85ABA">
        <w:rPr>
          <w:rFonts w:ascii="Arial" w:eastAsia="Times New Roman" w:hAnsi="Arial" w:cs="Arial"/>
          <w:sz w:val="20"/>
          <w:szCs w:val="20"/>
        </w:rPr>
        <w:br/>
        <w:t>else if ((choice == ‘D’) || (choice == ‘d’))</w:t>
      </w:r>
      <w:r w:rsidRPr="00E85ABA">
        <w:rPr>
          <w:rFonts w:ascii="Arial" w:eastAsia="Times New Roman" w:hAnsi="Arial" w:cs="Arial"/>
          <w:sz w:val="20"/>
          <w:szCs w:val="20"/>
        </w:rPr>
        <w:br/>
        <w:t>    </w:t>
      </w:r>
      <w:proofErr w:type="spellStart"/>
      <w:r w:rsidRPr="00E85ABA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E85ABA">
        <w:rPr>
          <w:rFonts w:ascii="Arial" w:eastAsia="Times New Roman" w:hAnsi="Arial" w:cs="Arial"/>
          <w:sz w:val="20"/>
          <w:szCs w:val="20"/>
        </w:rPr>
        <w:t>(“Drama movie fan\n”);</w:t>
      </w:r>
      <w:r w:rsidRPr="00E85ABA">
        <w:rPr>
          <w:rFonts w:ascii="Arial" w:eastAsia="Times New Roman" w:hAnsi="Arial" w:cs="Arial"/>
          <w:sz w:val="20"/>
          <w:szCs w:val="20"/>
        </w:rPr>
        <w:br/>
        <w:t>else</w:t>
      </w:r>
      <w:r w:rsidRPr="00E85ABA">
        <w:rPr>
          <w:rFonts w:ascii="Arial" w:eastAsia="Times New Roman" w:hAnsi="Arial" w:cs="Arial"/>
          <w:sz w:val="20"/>
          <w:szCs w:val="20"/>
        </w:rPr>
        <w:br/>
        <w:t>    </w:t>
      </w:r>
      <w:proofErr w:type="spellStart"/>
      <w:r w:rsidRPr="00E85ABA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E85ABA">
        <w:rPr>
          <w:rFonts w:ascii="Arial" w:eastAsia="Times New Roman" w:hAnsi="Arial" w:cs="Arial"/>
          <w:sz w:val="20"/>
          <w:szCs w:val="20"/>
        </w:rPr>
        <w:t>(“Invalid choice\n”);</w:t>
      </w:r>
    </w:p>
    <w:p w14:paraId="71D37DBE" w14:textId="77777777" w:rsidR="00E85ABA" w:rsidRPr="00287C25" w:rsidRDefault="00E85ABA" w:rsidP="00E85AB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br/>
      </w:r>
      <w:r w:rsidRPr="00E85ABA">
        <w:rPr>
          <w:rFonts w:ascii="Arial" w:eastAsia="Times New Roman" w:hAnsi="Arial" w:cs="Arial"/>
          <w:sz w:val="20"/>
          <w:szCs w:val="20"/>
        </w:rPr>
        <w:br/>
        <w:t>Name the source code of this program as P2.java and name the compiled class code as P2.class inside the sub-directory lab1.</w:t>
      </w:r>
      <w:r w:rsidRPr="00E85ABA">
        <w:rPr>
          <w:rFonts w:ascii="Arial" w:eastAsia="Times New Roman" w:hAnsi="Arial" w:cs="Arial"/>
          <w:sz w:val="20"/>
          <w:szCs w:val="20"/>
        </w:rPr>
        <w:br/>
      </w:r>
      <w:r w:rsidRPr="00E85ABA">
        <w:rPr>
          <w:rFonts w:ascii="Arial" w:eastAsia="Times New Roman" w:hAnsi="Arial" w:cs="Arial"/>
          <w:sz w:val="20"/>
          <w:szCs w:val="20"/>
        </w:rPr>
        <w:br/>
        <w:t>Test cases: ‘a’, ‘A’, ‘c’, ‘C’, ‘d’, ‘D’, ‘b’, ‘B’.</w:t>
      </w:r>
    </w:p>
    <w:p w14:paraId="32332FC8" w14:textId="77777777" w:rsidR="00287C25" w:rsidRPr="00287C25" w:rsidRDefault="00E85ABA" w:rsidP="00E85AB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287C25">
        <w:rPr>
          <w:rFonts w:ascii="Arial" w:hAnsi="Arial" w:cs="Arial"/>
          <w:sz w:val="20"/>
          <w:szCs w:val="20"/>
          <w:shd w:val="clear" w:color="auto" w:fill="FFFFFF"/>
        </w:rPr>
        <w:t xml:space="preserve">Expected outputs: ‘a’, ‘A’ – Action movie fan; ‘c’, ‘C’ – Comedy movie fan; ‘d’, ‘D’ – </w:t>
      </w:r>
      <w:proofErr w:type="spellStart"/>
      <w:r w:rsidRPr="00287C25">
        <w:rPr>
          <w:rFonts w:ascii="Arial" w:hAnsi="Arial" w:cs="Arial"/>
          <w:sz w:val="20"/>
          <w:szCs w:val="20"/>
          <w:shd w:val="clear" w:color="auto" w:fill="FFFFFF"/>
        </w:rPr>
        <w:t>Drame</w:t>
      </w:r>
      <w:proofErr w:type="spellEnd"/>
      <w:r w:rsidRPr="00287C25">
        <w:rPr>
          <w:rFonts w:ascii="Arial" w:hAnsi="Arial" w:cs="Arial"/>
          <w:sz w:val="20"/>
          <w:szCs w:val="20"/>
          <w:shd w:val="clear" w:color="auto" w:fill="FFFFFF"/>
        </w:rPr>
        <w:t xml:space="preserve"> movie fan; ‘b’, ‘B’ – Invalid choice.</w:t>
      </w:r>
    </w:p>
    <w:p w14:paraId="3A88C3F1" w14:textId="7A9A341E" w:rsidR="00E85ABA" w:rsidRDefault="00E85ABA" w:rsidP="00E85AB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/>
        <w:t>Code:</w:t>
      </w:r>
    </w:p>
    <w:p w14:paraId="08CE680D" w14:textId="77777777" w:rsidR="00287C25" w:rsidRPr="00287C25" w:rsidRDefault="00287C25" w:rsidP="00E85AB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5C342940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package </w:t>
      </w:r>
      <w:proofErr w:type="gramStart"/>
      <w:r w:rsidRPr="00287C25">
        <w:rPr>
          <w:rFonts w:ascii="Arial" w:hAnsi="Arial" w:cs="Arial"/>
          <w:sz w:val="20"/>
          <w:szCs w:val="20"/>
        </w:rPr>
        <w:t>com.iem.lab</w:t>
      </w:r>
      <w:proofErr w:type="gramEnd"/>
      <w:r w:rsidRPr="00287C25">
        <w:rPr>
          <w:rFonts w:ascii="Arial" w:hAnsi="Arial" w:cs="Arial"/>
          <w:sz w:val="20"/>
          <w:szCs w:val="20"/>
        </w:rPr>
        <w:t>1;</w:t>
      </w:r>
    </w:p>
    <w:p w14:paraId="581F660C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java.util</w:t>
      </w:r>
      <w:proofErr w:type="gramEnd"/>
      <w:r w:rsidRPr="00287C25">
        <w:rPr>
          <w:rFonts w:ascii="Arial" w:hAnsi="Arial" w:cs="Arial"/>
          <w:sz w:val="20"/>
          <w:szCs w:val="20"/>
        </w:rPr>
        <w:t>.Scanner</w:t>
      </w:r>
      <w:proofErr w:type="spellEnd"/>
      <w:r w:rsidRPr="00287C25">
        <w:rPr>
          <w:rFonts w:ascii="Arial" w:hAnsi="Arial" w:cs="Arial"/>
          <w:sz w:val="20"/>
          <w:szCs w:val="20"/>
        </w:rPr>
        <w:t>;</w:t>
      </w:r>
    </w:p>
    <w:p w14:paraId="0D4F375F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public class p2 {</w:t>
      </w:r>
    </w:p>
    <w:p w14:paraId="6C967D93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public static void </w:t>
      </w:r>
      <w:proofErr w:type="gramStart"/>
      <w:r w:rsidRPr="00287C25">
        <w:rPr>
          <w:rFonts w:ascii="Arial" w:hAnsi="Arial" w:cs="Arial"/>
          <w:sz w:val="20"/>
          <w:szCs w:val="20"/>
        </w:rPr>
        <w:t>main(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287C25">
        <w:rPr>
          <w:rFonts w:ascii="Arial" w:hAnsi="Arial" w:cs="Arial"/>
          <w:sz w:val="20"/>
          <w:szCs w:val="20"/>
        </w:rPr>
        <w:t>args</w:t>
      </w:r>
      <w:proofErr w:type="spellEnd"/>
      <w:r w:rsidRPr="00287C25">
        <w:rPr>
          <w:rFonts w:ascii="Arial" w:hAnsi="Arial" w:cs="Arial"/>
          <w:sz w:val="20"/>
          <w:szCs w:val="20"/>
        </w:rPr>
        <w:t>) {</w:t>
      </w:r>
    </w:p>
    <w:p w14:paraId="645C7240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Scanner </w:t>
      </w:r>
      <w:proofErr w:type="spellStart"/>
      <w:r w:rsidRPr="00287C25">
        <w:rPr>
          <w:rFonts w:ascii="Arial" w:hAnsi="Arial" w:cs="Arial"/>
          <w:sz w:val="20"/>
          <w:szCs w:val="20"/>
        </w:rPr>
        <w:t>sc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287C25">
        <w:rPr>
          <w:rFonts w:ascii="Arial" w:hAnsi="Arial" w:cs="Arial"/>
          <w:sz w:val="20"/>
          <w:szCs w:val="20"/>
        </w:rPr>
        <w:t>Scanner(</w:t>
      </w:r>
      <w:proofErr w:type="gramEnd"/>
      <w:r w:rsidRPr="00287C25">
        <w:rPr>
          <w:rFonts w:ascii="Arial" w:hAnsi="Arial" w:cs="Arial"/>
          <w:sz w:val="20"/>
          <w:szCs w:val="20"/>
        </w:rPr>
        <w:t>System.in);</w:t>
      </w:r>
    </w:p>
    <w:p w14:paraId="4997F936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("Enter the </w:t>
      </w:r>
      <w:proofErr w:type="gramStart"/>
      <w:r w:rsidRPr="00287C25">
        <w:rPr>
          <w:rFonts w:ascii="Arial" w:hAnsi="Arial" w:cs="Arial"/>
          <w:sz w:val="20"/>
          <w:szCs w:val="20"/>
        </w:rPr>
        <w:t>choice :</w:t>
      </w:r>
      <w:proofErr w:type="gramEnd"/>
      <w:r w:rsidRPr="00287C25">
        <w:rPr>
          <w:rFonts w:ascii="Arial" w:hAnsi="Arial" w:cs="Arial"/>
          <w:sz w:val="20"/>
          <w:szCs w:val="20"/>
        </w:rPr>
        <w:t>");</w:t>
      </w:r>
    </w:p>
    <w:p w14:paraId="66405F0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char choice =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sc.next</w:t>
      </w:r>
      <w:proofErr w:type="spellEnd"/>
      <w:proofErr w:type="gramEnd"/>
      <w:r w:rsidRPr="00287C25">
        <w:rPr>
          <w:rFonts w:ascii="Arial" w:hAnsi="Arial" w:cs="Arial"/>
          <w:sz w:val="20"/>
          <w:szCs w:val="20"/>
        </w:rPr>
        <w:t>().</w:t>
      </w:r>
      <w:proofErr w:type="spellStart"/>
      <w:r w:rsidRPr="00287C25">
        <w:rPr>
          <w:rFonts w:ascii="Arial" w:hAnsi="Arial" w:cs="Arial"/>
          <w:sz w:val="20"/>
          <w:szCs w:val="20"/>
        </w:rPr>
        <w:t>charAt</w:t>
      </w:r>
      <w:proofErr w:type="spellEnd"/>
      <w:r w:rsidRPr="00287C25">
        <w:rPr>
          <w:rFonts w:ascii="Arial" w:hAnsi="Arial" w:cs="Arial"/>
          <w:sz w:val="20"/>
          <w:szCs w:val="20"/>
        </w:rPr>
        <w:t>(0);</w:t>
      </w:r>
    </w:p>
    <w:p w14:paraId="4E8AD4FA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switch(choice</w:t>
      </w:r>
      <w:proofErr w:type="gramStart"/>
      <w:r w:rsidRPr="00287C25">
        <w:rPr>
          <w:rFonts w:ascii="Arial" w:hAnsi="Arial" w:cs="Arial"/>
          <w:sz w:val="20"/>
          <w:szCs w:val="20"/>
        </w:rPr>
        <w:t>){</w:t>
      </w:r>
      <w:proofErr w:type="gramEnd"/>
    </w:p>
    <w:p w14:paraId="3F196C90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case('a'):</w:t>
      </w:r>
    </w:p>
    <w:p w14:paraId="4D669FD0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case('A'):</w:t>
      </w:r>
    </w:p>
    <w:p w14:paraId="750DBDAF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("Action movie fan");</w:t>
      </w:r>
    </w:p>
    <w:p w14:paraId="2B32DB96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break;</w:t>
      </w:r>
    </w:p>
    <w:p w14:paraId="591ECA74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case('c'):</w:t>
      </w:r>
    </w:p>
    <w:p w14:paraId="0D49B07E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case('C'):</w:t>
      </w:r>
    </w:p>
    <w:p w14:paraId="5F0477E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("Comedy movie fan");</w:t>
      </w:r>
    </w:p>
    <w:p w14:paraId="497910F1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break;</w:t>
      </w:r>
    </w:p>
    <w:p w14:paraId="448BCB96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case('d'):</w:t>
      </w:r>
    </w:p>
    <w:p w14:paraId="420E11C2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case('D'):</w:t>
      </w:r>
    </w:p>
    <w:p w14:paraId="30CC1845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("Drama movie fan");</w:t>
      </w:r>
    </w:p>
    <w:p w14:paraId="20CBCBE9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break;</w:t>
      </w:r>
    </w:p>
    <w:p w14:paraId="455A7001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default:</w:t>
      </w:r>
    </w:p>
    <w:p w14:paraId="39879F58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>("Invalid Choice");</w:t>
      </w:r>
    </w:p>
    <w:p w14:paraId="22F8C9AA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}</w:t>
      </w:r>
    </w:p>
    <w:p w14:paraId="3D5D384E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}</w:t>
      </w:r>
    </w:p>
    <w:p w14:paraId="3C45CEFE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</w:t>
      </w:r>
    </w:p>
    <w:p w14:paraId="059D2EA6" w14:textId="2D5CC4B9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}</w:t>
      </w:r>
    </w:p>
    <w:p w14:paraId="5AF3B9A2" w14:textId="77777777" w:rsidR="00E85ABA" w:rsidRPr="00287C25" w:rsidRDefault="00E85ABA" w:rsidP="00E85ABA">
      <w:pPr>
        <w:spacing w:after="0"/>
        <w:rPr>
          <w:rFonts w:ascii="Arial" w:hAnsi="Arial" w:cs="Arial"/>
          <w:sz w:val="20"/>
          <w:szCs w:val="20"/>
        </w:rPr>
      </w:pPr>
    </w:p>
    <w:p w14:paraId="3B990B88" w14:textId="5054DC8B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Output:</w:t>
      </w:r>
    </w:p>
    <w:p w14:paraId="629DB2D6" w14:textId="4BE1C287" w:rsidR="00287C25" w:rsidRPr="00287C25" w:rsidRDefault="00287C25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3EA9F021" wp14:editId="186DEB1F">
            <wp:extent cx="5020376" cy="8954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CB6" w14:textId="425CECB9" w:rsidR="00287C25" w:rsidRPr="00287C25" w:rsidRDefault="00287C25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01F24469" wp14:editId="46372365">
            <wp:extent cx="5134692" cy="8954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6DE" w14:textId="0D188E5C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6AC9251E" wp14:editId="41A1E756">
            <wp:extent cx="5239481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D6F" w14:textId="1F9D645E" w:rsidR="00287C25" w:rsidRPr="00287C25" w:rsidRDefault="00287C25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42A93FB2" wp14:editId="71FD5B1D">
            <wp:extent cx="5191850" cy="1057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54C" w14:textId="5FCDFEFA" w:rsidR="00287C25" w:rsidRPr="00287C25" w:rsidRDefault="00287C25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7CBBB381" wp14:editId="47E25147">
            <wp:extent cx="5096586" cy="101931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C10C" w14:textId="77777777" w:rsidR="00287C25" w:rsidRPr="00287C25" w:rsidRDefault="00287C25">
      <w:pPr>
        <w:rPr>
          <w:rFonts w:ascii="Arial" w:hAnsi="Arial" w:cs="Arial"/>
          <w:sz w:val="20"/>
          <w:szCs w:val="20"/>
        </w:rPr>
      </w:pPr>
    </w:p>
    <w:p w14:paraId="2B7A9DD3" w14:textId="4A4FF6EB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35EEB8DA" wp14:editId="22366042">
            <wp:extent cx="5410955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66BD" w14:textId="0B85E56F" w:rsidR="00287C25" w:rsidRPr="00287C25" w:rsidRDefault="00287C25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ABF9663" wp14:editId="12F91D3F">
            <wp:extent cx="5191850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776E" w14:textId="77777777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 w:type="page"/>
      </w:r>
    </w:p>
    <w:p w14:paraId="73F4A698" w14:textId="4C127D43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t xml:space="preserve">Problem </w:t>
      </w:r>
      <w:proofErr w:type="gramStart"/>
      <w:r w:rsidRPr="00287C25">
        <w:rPr>
          <w:rFonts w:ascii="Arial" w:hAnsi="Arial" w:cs="Arial"/>
          <w:sz w:val="20"/>
          <w:szCs w:val="20"/>
        </w:rPr>
        <w:t>3 :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 </w:t>
      </w:r>
    </w:p>
    <w:p w14:paraId="1CFD6F41" w14:textId="77777777" w:rsidR="00E85ABA" w:rsidRPr="00E85ABA" w:rsidRDefault="00E85ABA" w:rsidP="00E85A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t>The salary scheme for a company is given as follows:</w:t>
      </w:r>
    </w:p>
    <w:p w14:paraId="41A1CEF4" w14:textId="77777777" w:rsidR="00E85ABA" w:rsidRPr="00E85ABA" w:rsidRDefault="00E85ABA" w:rsidP="00E85AB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t>Salary range for grade A: $700 - $899</w:t>
      </w:r>
      <w:r w:rsidRPr="00E85ABA">
        <w:rPr>
          <w:rFonts w:ascii="Arial" w:eastAsia="Times New Roman" w:hAnsi="Arial" w:cs="Arial"/>
          <w:sz w:val="20"/>
          <w:szCs w:val="20"/>
        </w:rPr>
        <w:br/>
        <w:t>Salary range for grade B: $600 - $799</w:t>
      </w:r>
      <w:r w:rsidRPr="00E85ABA">
        <w:rPr>
          <w:rFonts w:ascii="Arial" w:eastAsia="Times New Roman" w:hAnsi="Arial" w:cs="Arial"/>
          <w:sz w:val="20"/>
          <w:szCs w:val="20"/>
        </w:rPr>
        <w:br/>
        <w:t>Salary range for grade C: $500 - $649</w:t>
      </w:r>
    </w:p>
    <w:p w14:paraId="778D4546" w14:textId="77777777" w:rsidR="00E85ABA" w:rsidRPr="00E85ABA" w:rsidRDefault="00E85ABA" w:rsidP="00E85A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85ABA">
        <w:rPr>
          <w:rFonts w:ascii="Arial" w:eastAsia="Times New Roman" w:hAnsi="Arial" w:cs="Arial"/>
          <w:sz w:val="20"/>
          <w:szCs w:val="20"/>
        </w:rPr>
        <w:t>A person whose salary is between $600 and $649 is in grade C if his merit points are below 10, otherwise he is in grade B. A person whose salary is between $700 and $799 is in grade B if his merit points are below 20, otherwise, he is in grade A. Write a program to read in a person’s salary and his merit points, and displays his grade.</w:t>
      </w:r>
      <w:r w:rsidRPr="00E85ABA">
        <w:rPr>
          <w:rFonts w:ascii="Arial" w:eastAsia="Times New Roman" w:hAnsi="Arial" w:cs="Arial"/>
          <w:sz w:val="20"/>
          <w:szCs w:val="20"/>
        </w:rPr>
        <w:br/>
      </w:r>
      <w:r w:rsidRPr="00E85ABA">
        <w:rPr>
          <w:rFonts w:ascii="Arial" w:eastAsia="Times New Roman" w:hAnsi="Arial" w:cs="Arial"/>
          <w:sz w:val="20"/>
          <w:szCs w:val="20"/>
        </w:rPr>
        <w:br/>
        <w:t>Name the source code of this program as P3.java and name the compiled class code as P3.class inside the sub-directory lab1.</w:t>
      </w:r>
      <w:r w:rsidRPr="00E85ABA">
        <w:rPr>
          <w:rFonts w:ascii="Arial" w:eastAsia="Times New Roman" w:hAnsi="Arial" w:cs="Arial"/>
          <w:sz w:val="20"/>
          <w:szCs w:val="20"/>
        </w:rPr>
        <w:br/>
      </w:r>
      <w:r w:rsidRPr="00E85ABA">
        <w:rPr>
          <w:rFonts w:ascii="Arial" w:eastAsia="Times New Roman" w:hAnsi="Arial" w:cs="Arial"/>
          <w:sz w:val="20"/>
          <w:szCs w:val="20"/>
        </w:rPr>
        <w:br/>
        <w:t xml:space="preserve">Test cases: (1) salary : $500, merit : 10; (2) </w:t>
      </w:r>
      <w:proofErr w:type="spellStart"/>
      <w:r w:rsidRPr="00E85ABA">
        <w:rPr>
          <w:rFonts w:ascii="Arial" w:eastAsia="Times New Roman" w:hAnsi="Arial" w:cs="Arial"/>
          <w:sz w:val="20"/>
          <w:szCs w:val="20"/>
        </w:rPr>
        <w:t>salaray</w:t>
      </w:r>
      <w:proofErr w:type="spellEnd"/>
      <w:r w:rsidRPr="00E85ABA">
        <w:rPr>
          <w:rFonts w:ascii="Arial" w:eastAsia="Times New Roman" w:hAnsi="Arial" w:cs="Arial"/>
          <w:sz w:val="20"/>
          <w:szCs w:val="20"/>
        </w:rPr>
        <w:t xml:space="preserve"> : $610, merit : 5; (3) salary : $610, merit : 10; (4) salary : $710, merit : 15; (5) salary : $710, merit : 20; (6) salary : 800, merit : 30.</w:t>
      </w:r>
      <w:r w:rsidRPr="00E85ABA">
        <w:rPr>
          <w:rFonts w:ascii="Arial" w:eastAsia="Times New Roman" w:hAnsi="Arial" w:cs="Arial"/>
          <w:sz w:val="20"/>
          <w:szCs w:val="20"/>
        </w:rPr>
        <w:br/>
      </w:r>
      <w:r w:rsidRPr="00E85ABA">
        <w:rPr>
          <w:rFonts w:ascii="Arial" w:eastAsia="Times New Roman" w:hAnsi="Arial" w:cs="Arial"/>
          <w:sz w:val="20"/>
          <w:szCs w:val="20"/>
        </w:rPr>
        <w:br/>
        <w:t>Expected outputs: (1) salary : $500, merit : 10 – Grade C; (2) salary : $610, merit : 5 – Grade C; (3) salary : $610, merit : 10 – Grade B; (4)</w:t>
      </w:r>
      <w:r w:rsidRPr="00E85ABA">
        <w:rPr>
          <w:rFonts w:ascii="Arial" w:eastAsia="Times New Roman" w:hAnsi="Arial" w:cs="Arial"/>
          <w:sz w:val="20"/>
          <w:szCs w:val="20"/>
        </w:rPr>
        <w:br/>
        <w:t>salary : $710, merit : 15 – Grade B; (5) salary : $710, merit : 20 – Grade A; (6) salary : 800, merit : 30 – Grade A.</w:t>
      </w:r>
    </w:p>
    <w:p w14:paraId="7C5C5BDD" w14:textId="77777777" w:rsidR="00E85ABA" w:rsidRPr="00287C25" w:rsidRDefault="00E85ABA">
      <w:pPr>
        <w:rPr>
          <w:rFonts w:ascii="Arial" w:hAnsi="Arial" w:cs="Arial"/>
          <w:sz w:val="20"/>
          <w:szCs w:val="20"/>
        </w:rPr>
      </w:pPr>
    </w:p>
    <w:p w14:paraId="342B4246" w14:textId="77777777" w:rsid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287C25">
        <w:rPr>
          <w:rFonts w:ascii="Arial" w:hAnsi="Arial" w:cs="Arial"/>
          <w:sz w:val="20"/>
          <w:szCs w:val="20"/>
        </w:rPr>
        <w:t>Code :</w:t>
      </w:r>
      <w:proofErr w:type="gramEnd"/>
    </w:p>
    <w:p w14:paraId="14489378" w14:textId="1AF13FDA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/>
      </w:r>
      <w:r w:rsidRPr="00287C25">
        <w:rPr>
          <w:rFonts w:ascii="Arial" w:hAnsi="Arial" w:cs="Arial"/>
          <w:sz w:val="20"/>
          <w:szCs w:val="20"/>
        </w:rPr>
        <w:t xml:space="preserve">package </w:t>
      </w:r>
      <w:proofErr w:type="gramStart"/>
      <w:r w:rsidRPr="00287C25">
        <w:rPr>
          <w:rFonts w:ascii="Arial" w:hAnsi="Arial" w:cs="Arial"/>
          <w:sz w:val="20"/>
          <w:szCs w:val="20"/>
        </w:rPr>
        <w:t>com.iem.lab</w:t>
      </w:r>
      <w:proofErr w:type="gramEnd"/>
      <w:r w:rsidRPr="00287C25">
        <w:rPr>
          <w:rFonts w:ascii="Arial" w:hAnsi="Arial" w:cs="Arial"/>
          <w:sz w:val="20"/>
          <w:szCs w:val="20"/>
        </w:rPr>
        <w:t>1;</w:t>
      </w:r>
    </w:p>
    <w:p w14:paraId="3127886B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java.util</w:t>
      </w:r>
      <w:proofErr w:type="gramEnd"/>
      <w:r w:rsidRPr="00287C25">
        <w:rPr>
          <w:rFonts w:ascii="Arial" w:hAnsi="Arial" w:cs="Arial"/>
          <w:sz w:val="20"/>
          <w:szCs w:val="20"/>
        </w:rPr>
        <w:t>.Scanner</w:t>
      </w:r>
      <w:proofErr w:type="spellEnd"/>
      <w:r w:rsidRPr="00287C25">
        <w:rPr>
          <w:rFonts w:ascii="Arial" w:hAnsi="Arial" w:cs="Arial"/>
          <w:sz w:val="20"/>
          <w:szCs w:val="20"/>
        </w:rPr>
        <w:t>;</w:t>
      </w:r>
    </w:p>
    <w:p w14:paraId="6A806855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public class p3 {</w:t>
      </w:r>
    </w:p>
    <w:p w14:paraId="5B2F798A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</w:p>
    <w:p w14:paraId="5909D904" w14:textId="79CA8BC3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287C25">
        <w:rPr>
          <w:rFonts w:ascii="Arial" w:hAnsi="Arial" w:cs="Arial"/>
          <w:sz w:val="20"/>
          <w:szCs w:val="20"/>
        </w:rPr>
        <w:t>main(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287C25">
        <w:rPr>
          <w:rFonts w:ascii="Arial" w:hAnsi="Arial" w:cs="Arial"/>
          <w:sz w:val="20"/>
          <w:szCs w:val="20"/>
        </w:rPr>
        <w:t>args</w:t>
      </w:r>
      <w:proofErr w:type="spellEnd"/>
      <w:r w:rsidRPr="00287C25">
        <w:rPr>
          <w:rFonts w:ascii="Arial" w:hAnsi="Arial" w:cs="Arial"/>
          <w:sz w:val="20"/>
          <w:szCs w:val="20"/>
        </w:rPr>
        <w:t>) {</w:t>
      </w:r>
    </w:p>
    <w:p w14:paraId="69D755ED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</w:p>
    <w:p w14:paraId="05085F62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Scanner </w:t>
      </w:r>
      <w:proofErr w:type="spellStart"/>
      <w:r w:rsidRPr="00287C25">
        <w:rPr>
          <w:rFonts w:ascii="Arial" w:hAnsi="Arial" w:cs="Arial"/>
          <w:sz w:val="20"/>
          <w:szCs w:val="20"/>
        </w:rPr>
        <w:t>sc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 = new Scanner (System.in);</w:t>
      </w:r>
    </w:p>
    <w:p w14:paraId="2D3FF6DD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("Enter Salary in terms of </w:t>
      </w:r>
      <w:proofErr w:type="gramStart"/>
      <w:r w:rsidRPr="00287C25">
        <w:rPr>
          <w:rFonts w:ascii="Arial" w:hAnsi="Arial" w:cs="Arial"/>
          <w:sz w:val="20"/>
          <w:szCs w:val="20"/>
        </w:rPr>
        <w:t>Dollar :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 $");</w:t>
      </w:r>
    </w:p>
    <w:p w14:paraId="09EE41F9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int salary=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sc.nextInt</w:t>
      </w:r>
      <w:proofErr w:type="spellEnd"/>
      <w:proofErr w:type="gramEnd"/>
      <w:r w:rsidRPr="00287C25">
        <w:rPr>
          <w:rFonts w:ascii="Arial" w:hAnsi="Arial" w:cs="Arial"/>
          <w:sz w:val="20"/>
          <w:szCs w:val="20"/>
        </w:rPr>
        <w:t>();</w:t>
      </w:r>
    </w:p>
    <w:p w14:paraId="14659E17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("Enter merit </w:t>
      </w:r>
      <w:proofErr w:type="gramStart"/>
      <w:r w:rsidRPr="00287C25">
        <w:rPr>
          <w:rFonts w:ascii="Arial" w:hAnsi="Arial" w:cs="Arial"/>
          <w:sz w:val="20"/>
          <w:szCs w:val="20"/>
        </w:rPr>
        <w:t>point :</w:t>
      </w:r>
      <w:proofErr w:type="gramEnd"/>
      <w:r w:rsidRPr="00287C25">
        <w:rPr>
          <w:rFonts w:ascii="Arial" w:hAnsi="Arial" w:cs="Arial"/>
          <w:sz w:val="20"/>
          <w:szCs w:val="20"/>
        </w:rPr>
        <w:t>");</w:t>
      </w:r>
    </w:p>
    <w:p w14:paraId="196E876A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int merit=</w:t>
      </w:r>
      <w:proofErr w:type="spellStart"/>
      <w:proofErr w:type="gramStart"/>
      <w:r w:rsidRPr="00287C25">
        <w:rPr>
          <w:rFonts w:ascii="Arial" w:hAnsi="Arial" w:cs="Arial"/>
          <w:sz w:val="20"/>
          <w:szCs w:val="20"/>
        </w:rPr>
        <w:t>sc.nextInt</w:t>
      </w:r>
      <w:proofErr w:type="spellEnd"/>
      <w:proofErr w:type="gramEnd"/>
      <w:r w:rsidRPr="00287C25">
        <w:rPr>
          <w:rFonts w:ascii="Arial" w:hAnsi="Arial" w:cs="Arial"/>
          <w:sz w:val="20"/>
          <w:szCs w:val="20"/>
        </w:rPr>
        <w:t>();</w:t>
      </w:r>
    </w:p>
    <w:p w14:paraId="404DA3AE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char grade='D';</w:t>
      </w:r>
    </w:p>
    <w:p w14:paraId="7D8D308F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if (salary&gt;=500 &amp;&amp; salary&lt;=649)</w:t>
      </w:r>
    </w:p>
    <w:p w14:paraId="2C8CE2CC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grade='C';</w:t>
      </w:r>
    </w:p>
    <w:p w14:paraId="33E587E6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if (salary&gt;=600 &amp;&amp; salary&lt;=799)</w:t>
      </w:r>
    </w:p>
    <w:p w14:paraId="079B4997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grade='B';</w:t>
      </w:r>
    </w:p>
    <w:p w14:paraId="6B62E0D2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if (salary&gt;=700 &amp;&amp; salary&lt;=899)</w:t>
      </w:r>
    </w:p>
    <w:p w14:paraId="4B57D69E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grade='A';</w:t>
      </w:r>
    </w:p>
    <w:p w14:paraId="03D14ED5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if (salary&gt;=600 &amp;&amp; salary&lt;=649)</w:t>
      </w:r>
    </w:p>
    <w:p w14:paraId="0FC9F648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if(merit&lt;10)</w:t>
      </w:r>
    </w:p>
    <w:p w14:paraId="51F9E4C6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grade='C';</w:t>
      </w:r>
    </w:p>
    <w:p w14:paraId="7ACA57BE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else</w:t>
      </w:r>
    </w:p>
    <w:p w14:paraId="3F950FBB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grade='B';</w:t>
      </w:r>
    </w:p>
    <w:p w14:paraId="54894E93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else if (salary&gt;=700 &amp;&amp; salary&lt;=799)</w:t>
      </w:r>
    </w:p>
    <w:p w14:paraId="32984ED8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t xml:space="preserve">            if (merit&lt;20)</w:t>
      </w:r>
    </w:p>
    <w:p w14:paraId="18158E76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grade='B';</w:t>
      </w:r>
    </w:p>
    <w:p w14:paraId="0E06FE1E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else</w:t>
      </w:r>
    </w:p>
    <w:p w14:paraId="3D4F6FAF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        grade='A';</w:t>
      </w:r>
    </w:p>
    <w:p w14:paraId="2B7C5B8D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87C25">
        <w:rPr>
          <w:rFonts w:ascii="Arial" w:hAnsi="Arial" w:cs="Arial"/>
          <w:sz w:val="20"/>
          <w:szCs w:val="20"/>
        </w:rPr>
        <w:t>System.out.println</w:t>
      </w:r>
      <w:proofErr w:type="spellEnd"/>
      <w:r w:rsidRPr="00287C25">
        <w:rPr>
          <w:rFonts w:ascii="Arial" w:hAnsi="Arial" w:cs="Arial"/>
          <w:sz w:val="20"/>
          <w:szCs w:val="20"/>
        </w:rPr>
        <w:t xml:space="preserve">("YOUR GRADE LEVEL </w:t>
      </w:r>
      <w:proofErr w:type="gramStart"/>
      <w:r w:rsidRPr="00287C25">
        <w:rPr>
          <w:rFonts w:ascii="Arial" w:hAnsi="Arial" w:cs="Arial"/>
          <w:sz w:val="20"/>
          <w:szCs w:val="20"/>
        </w:rPr>
        <w:t>IS :</w:t>
      </w:r>
      <w:proofErr w:type="gramEnd"/>
      <w:r w:rsidRPr="00287C25">
        <w:rPr>
          <w:rFonts w:ascii="Arial" w:hAnsi="Arial" w:cs="Arial"/>
          <w:sz w:val="20"/>
          <w:szCs w:val="20"/>
        </w:rPr>
        <w:t xml:space="preserve"> " + grade );</w:t>
      </w:r>
    </w:p>
    <w:p w14:paraId="5CD0F4EE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    </w:t>
      </w:r>
    </w:p>
    <w:p w14:paraId="57513DF4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}</w:t>
      </w:r>
    </w:p>
    <w:p w14:paraId="62C29E44" w14:textId="77777777" w:rsidR="00E0064E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 xml:space="preserve">    </w:t>
      </w:r>
    </w:p>
    <w:p w14:paraId="71BE073C" w14:textId="77777777" w:rsidR="00E85ABA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t>}</w:t>
      </w:r>
      <w:r w:rsidRPr="00287C25">
        <w:rPr>
          <w:rFonts w:ascii="Arial" w:hAnsi="Arial" w:cs="Arial"/>
          <w:sz w:val="20"/>
          <w:szCs w:val="20"/>
        </w:rPr>
        <w:br/>
      </w:r>
    </w:p>
    <w:p w14:paraId="08C90EFE" w14:textId="77777777" w:rsidR="00E85ABA" w:rsidRPr="00287C25" w:rsidRDefault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 w:type="page"/>
      </w:r>
    </w:p>
    <w:p w14:paraId="48EF1D2A" w14:textId="77777777" w:rsidR="00E85ABA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287C25">
        <w:rPr>
          <w:rFonts w:ascii="Arial" w:hAnsi="Arial" w:cs="Arial"/>
          <w:sz w:val="20"/>
          <w:szCs w:val="20"/>
        </w:rPr>
        <w:lastRenderedPageBreak/>
        <w:t>Output :</w:t>
      </w:r>
      <w:proofErr w:type="gramEnd"/>
    </w:p>
    <w:p w14:paraId="2B06FC6C" w14:textId="5D2510DD" w:rsidR="00460AA2" w:rsidRPr="00287C25" w:rsidRDefault="00E0064E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br/>
      </w:r>
      <w:r w:rsidR="00E85ABA" w:rsidRPr="00287C25">
        <w:rPr>
          <w:rFonts w:ascii="Arial" w:hAnsi="Arial" w:cs="Arial"/>
          <w:sz w:val="20"/>
          <w:szCs w:val="20"/>
        </w:rPr>
        <w:drawing>
          <wp:inline distT="0" distB="0" distL="0" distR="0" wp14:anchorId="053324AF" wp14:editId="16130865">
            <wp:extent cx="5239481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25D" w14:textId="29E3565C" w:rsidR="00E85ABA" w:rsidRPr="00287C25" w:rsidRDefault="00E85ABA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49290C48" wp14:editId="46C90C22">
            <wp:extent cx="5382376" cy="124794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D161" w14:textId="712FF138" w:rsidR="00E85ABA" w:rsidRPr="00287C25" w:rsidRDefault="00E85ABA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16218C5A" wp14:editId="20121803">
            <wp:extent cx="5001323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F225" w14:textId="7C89AA8C" w:rsidR="00E85ABA" w:rsidRPr="00287C25" w:rsidRDefault="00E85ABA" w:rsidP="00E0064E">
      <w:pPr>
        <w:spacing w:after="0"/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24B9841A" wp14:editId="7C0D9250">
            <wp:extent cx="5125165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3674" w14:textId="3A0C40F1" w:rsidR="00E85ABA" w:rsidRPr="00287C25" w:rsidRDefault="00E85ABA" w:rsidP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drawing>
          <wp:inline distT="0" distB="0" distL="0" distR="0" wp14:anchorId="2EC5F458" wp14:editId="7B3BA3EA">
            <wp:extent cx="5487166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3DFD" w14:textId="5F7688A8" w:rsidR="00E85ABA" w:rsidRPr="00287C25" w:rsidRDefault="00E85ABA" w:rsidP="00E85ABA">
      <w:pPr>
        <w:rPr>
          <w:rFonts w:ascii="Arial" w:hAnsi="Arial" w:cs="Arial"/>
          <w:sz w:val="20"/>
          <w:szCs w:val="20"/>
        </w:rPr>
      </w:pPr>
      <w:r w:rsidRPr="00287C2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165747D" wp14:editId="0C32C8FD">
            <wp:extent cx="4982270" cy="119079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BA" w:rsidRPr="00287C2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3E8D1" w14:textId="77777777" w:rsidR="00694AC3" w:rsidRDefault="00694AC3" w:rsidP="00460AA2">
      <w:pPr>
        <w:spacing w:after="0" w:line="240" w:lineRule="auto"/>
      </w:pPr>
      <w:r>
        <w:separator/>
      </w:r>
    </w:p>
  </w:endnote>
  <w:endnote w:type="continuationSeparator" w:id="0">
    <w:p w14:paraId="04FAD0A4" w14:textId="77777777" w:rsidR="00694AC3" w:rsidRDefault="00694AC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89972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5AA5FB69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CAADC5D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6FF90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1A8C9" w14:textId="77777777" w:rsidR="00694AC3" w:rsidRDefault="00694AC3" w:rsidP="00460AA2">
      <w:pPr>
        <w:spacing w:after="0" w:line="240" w:lineRule="auto"/>
      </w:pPr>
      <w:r>
        <w:separator/>
      </w:r>
    </w:p>
  </w:footnote>
  <w:footnote w:type="continuationSeparator" w:id="0">
    <w:p w14:paraId="4ABD43E7" w14:textId="77777777" w:rsidR="00694AC3" w:rsidRDefault="00694AC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2987F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30BB7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E0064E">
      <w:rPr>
        <w:noProof/>
      </w:rPr>
      <w:t>Wednesday, August 12, 2020</w:t>
    </w:r>
    <w:r w:rsidR="00BE7BF8">
      <w:fldChar w:fldCharType="end"/>
    </w:r>
  </w:p>
  <w:p w14:paraId="62E55D25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509F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4E"/>
    <w:rsid w:val="000211F6"/>
    <w:rsid w:val="00114213"/>
    <w:rsid w:val="001646C7"/>
    <w:rsid w:val="00234D4B"/>
    <w:rsid w:val="00287C25"/>
    <w:rsid w:val="003F5256"/>
    <w:rsid w:val="00460AA2"/>
    <w:rsid w:val="005013E3"/>
    <w:rsid w:val="005F001D"/>
    <w:rsid w:val="00694AC3"/>
    <w:rsid w:val="006D181F"/>
    <w:rsid w:val="00924465"/>
    <w:rsid w:val="0099291C"/>
    <w:rsid w:val="00BE7BF8"/>
    <w:rsid w:val="00C85A85"/>
    <w:rsid w:val="00CE0128"/>
    <w:rsid w:val="00D40097"/>
    <w:rsid w:val="00E0064E"/>
    <w:rsid w:val="00E85ABA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57D5"/>
  <w15:chartTrackingRefBased/>
  <w15:docId w15:val="{AFA0A96B-6460-4106-913E-FEC47FA2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8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1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32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2020-08-12T06:17:00Z</dcterms:created>
  <dcterms:modified xsi:type="dcterms:W3CDTF">2020-08-12T06:49:00Z</dcterms:modified>
</cp:coreProperties>
</file>