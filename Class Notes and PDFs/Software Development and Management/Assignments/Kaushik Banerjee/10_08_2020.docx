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10531" w14:textId="3E71EA42" w:rsidR="009476C5" w:rsidRDefault="009476C5" w:rsidP="009476C5">
      <w:pPr>
        <w:pStyle w:val="ListParagraph"/>
        <w:numPr>
          <w:ilvl w:val="0"/>
          <w:numId w:val="2"/>
        </w:numPr>
      </w:pPr>
      <w:r>
        <w:t>What is the purpose of Work Breakdown Structure?</w:t>
      </w:r>
    </w:p>
    <w:p w14:paraId="1D8C558E" w14:textId="77777777" w:rsidR="009476C5" w:rsidRDefault="009476C5" w:rsidP="009476C5">
      <w:pPr>
        <w:pStyle w:val="ListParagraph"/>
      </w:pPr>
      <w:r>
        <w:t>A WBS is simply a hierarchy of elements that decomposes</w:t>
      </w:r>
    </w:p>
    <w:p w14:paraId="2BBAE787" w14:textId="77777777" w:rsidR="009476C5" w:rsidRDefault="009476C5" w:rsidP="009476C5">
      <w:pPr>
        <w:pStyle w:val="ListParagraph"/>
      </w:pPr>
      <w:r>
        <w:t>the project plan into the discrete work tasks. A WBS</w:t>
      </w:r>
    </w:p>
    <w:p w14:paraId="316F6301" w14:textId="77777777" w:rsidR="009476C5" w:rsidRDefault="009476C5" w:rsidP="009476C5">
      <w:pPr>
        <w:pStyle w:val="ListParagraph"/>
      </w:pPr>
      <w:r>
        <w:t>provides the following information structure:</w:t>
      </w:r>
    </w:p>
    <w:p w14:paraId="7C668981" w14:textId="77777777" w:rsidR="009476C5" w:rsidRDefault="009476C5" w:rsidP="009476C5">
      <w:pPr>
        <w:pStyle w:val="ListParagraph"/>
        <w:numPr>
          <w:ilvl w:val="0"/>
          <w:numId w:val="3"/>
        </w:numPr>
      </w:pPr>
      <w:r>
        <w:t>A delineation of all significant work</w:t>
      </w:r>
    </w:p>
    <w:p w14:paraId="1E8EB0D4" w14:textId="77777777" w:rsidR="009476C5" w:rsidRDefault="009476C5" w:rsidP="009476C5">
      <w:pPr>
        <w:pStyle w:val="ListParagraph"/>
        <w:numPr>
          <w:ilvl w:val="0"/>
          <w:numId w:val="3"/>
        </w:numPr>
      </w:pPr>
      <w:r>
        <w:t xml:space="preserve">A clear task decomposition for assignment of responsibilities </w:t>
      </w:r>
    </w:p>
    <w:p w14:paraId="1E6D6BFF" w14:textId="033F116C" w:rsidR="009476C5" w:rsidRDefault="009476C5" w:rsidP="009476C5">
      <w:pPr>
        <w:pStyle w:val="ListParagraph"/>
        <w:numPr>
          <w:ilvl w:val="0"/>
          <w:numId w:val="3"/>
        </w:numPr>
      </w:pPr>
      <w:r>
        <w:t>A</w:t>
      </w:r>
      <w:r>
        <w:t xml:space="preserve"> </w:t>
      </w:r>
      <w:r>
        <w:t>framework for scheduling, budgeting, and expenditure tracking</w:t>
      </w:r>
    </w:p>
    <w:p w14:paraId="258C199B" w14:textId="77777777" w:rsidR="009476C5" w:rsidRDefault="009476C5" w:rsidP="009476C5"/>
    <w:p w14:paraId="4D30CABE" w14:textId="79179235" w:rsidR="009476C5" w:rsidRDefault="009476C5" w:rsidP="009476C5">
      <w:pPr>
        <w:pStyle w:val="ListParagraph"/>
        <w:numPr>
          <w:ilvl w:val="0"/>
          <w:numId w:val="2"/>
        </w:numPr>
      </w:pPr>
      <w:r>
        <w:t>How is it done? What all can be levels?</w:t>
      </w:r>
    </w:p>
    <w:p w14:paraId="4419371D" w14:textId="77777777" w:rsidR="009476C5" w:rsidRDefault="009476C5" w:rsidP="009476C5">
      <w:pPr>
        <w:pStyle w:val="ListParagraph"/>
      </w:pPr>
      <w:r>
        <w:t>Driving parameters for decomposition of work</w:t>
      </w:r>
    </w:p>
    <w:p w14:paraId="5197D519" w14:textId="77777777" w:rsidR="009476C5" w:rsidRDefault="009476C5" w:rsidP="009476C5">
      <w:pPr>
        <w:pStyle w:val="ListParagraph"/>
        <w:numPr>
          <w:ilvl w:val="0"/>
          <w:numId w:val="4"/>
        </w:numPr>
      </w:pPr>
      <w:r>
        <w:t>Product subsystems,</w:t>
      </w:r>
    </w:p>
    <w:p w14:paraId="4E873AFB" w14:textId="77777777" w:rsidR="009476C5" w:rsidRDefault="009476C5" w:rsidP="009476C5">
      <w:pPr>
        <w:pStyle w:val="ListParagraph"/>
        <w:numPr>
          <w:ilvl w:val="0"/>
          <w:numId w:val="4"/>
        </w:numPr>
      </w:pPr>
      <w:r>
        <w:t>Components, functions,</w:t>
      </w:r>
    </w:p>
    <w:p w14:paraId="5B338E60" w14:textId="77777777" w:rsidR="009476C5" w:rsidRDefault="009476C5" w:rsidP="009476C5">
      <w:pPr>
        <w:pStyle w:val="ListParagraph"/>
        <w:numPr>
          <w:ilvl w:val="0"/>
          <w:numId w:val="4"/>
        </w:numPr>
      </w:pPr>
      <w:r>
        <w:t>organizational units,</w:t>
      </w:r>
    </w:p>
    <w:p w14:paraId="1850EEB9" w14:textId="4220CEA6" w:rsidR="009476C5" w:rsidRDefault="009476C5" w:rsidP="009476C5">
      <w:pPr>
        <w:pStyle w:val="ListParagraph"/>
        <w:numPr>
          <w:ilvl w:val="0"/>
          <w:numId w:val="4"/>
        </w:numPr>
      </w:pPr>
      <w:r>
        <w:t>life-cycle phases, even geographies</w:t>
      </w:r>
    </w:p>
    <w:p w14:paraId="7FA49FBA" w14:textId="77777777" w:rsidR="001130C0" w:rsidRDefault="001130C0" w:rsidP="001130C0"/>
    <w:p w14:paraId="37CA6FE8" w14:textId="0F8C9934" w:rsidR="001130C0" w:rsidRDefault="009476C5" w:rsidP="001130C0">
      <w:pPr>
        <w:pStyle w:val="ListParagraph"/>
        <w:numPr>
          <w:ilvl w:val="0"/>
          <w:numId w:val="2"/>
        </w:numPr>
      </w:pPr>
      <w:r>
        <w:t>What is the drawback with traditional WBS?</w:t>
      </w:r>
    </w:p>
    <w:p w14:paraId="246C2AD6" w14:textId="77777777" w:rsidR="001130C0" w:rsidRDefault="001130C0" w:rsidP="001130C0">
      <w:pPr>
        <w:pStyle w:val="ListParagraph"/>
        <w:numPr>
          <w:ilvl w:val="0"/>
          <w:numId w:val="5"/>
        </w:numPr>
      </w:pPr>
      <w:r>
        <w:t>They are prematurely structured around the product design.</w:t>
      </w:r>
    </w:p>
    <w:p w14:paraId="16106F5A" w14:textId="77777777" w:rsidR="001130C0" w:rsidRDefault="001130C0" w:rsidP="001130C0">
      <w:pPr>
        <w:pStyle w:val="ListParagraph"/>
        <w:numPr>
          <w:ilvl w:val="0"/>
          <w:numId w:val="5"/>
        </w:numPr>
      </w:pPr>
      <w:r>
        <w:t>They are prematurely decomposed, planned, and budgeted in either</w:t>
      </w:r>
      <w:r>
        <w:br/>
      </w:r>
      <w:r>
        <w:t>too much or too little detail.</w:t>
      </w:r>
    </w:p>
    <w:p w14:paraId="7C93F192" w14:textId="5A580032" w:rsidR="00460AA2" w:rsidRDefault="001130C0" w:rsidP="001130C0">
      <w:pPr>
        <w:pStyle w:val="ListParagraph"/>
        <w:numPr>
          <w:ilvl w:val="0"/>
          <w:numId w:val="5"/>
        </w:numPr>
      </w:pPr>
      <w:r>
        <w:t>They are project-specific, and cross-project comparisons are</w:t>
      </w:r>
      <w:r>
        <w:br/>
      </w:r>
      <w:r>
        <w:t>usually difficult or impossible</w:t>
      </w:r>
    </w:p>
    <w:sectPr w:rsidR="00460A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B64D7" w14:textId="77777777" w:rsidR="008065BE" w:rsidRDefault="008065BE" w:rsidP="00460AA2">
      <w:pPr>
        <w:spacing w:after="0" w:line="240" w:lineRule="auto"/>
      </w:pPr>
      <w:r>
        <w:separator/>
      </w:r>
    </w:p>
  </w:endnote>
  <w:endnote w:type="continuationSeparator" w:id="0">
    <w:p w14:paraId="77326420" w14:textId="77777777" w:rsidR="008065BE" w:rsidRDefault="008065BE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BAE4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6C1C7281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1A61C164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3D77F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6024E" w14:textId="77777777" w:rsidR="008065BE" w:rsidRDefault="008065BE" w:rsidP="00460AA2">
      <w:pPr>
        <w:spacing w:after="0" w:line="240" w:lineRule="auto"/>
      </w:pPr>
      <w:r>
        <w:separator/>
      </w:r>
    </w:p>
  </w:footnote>
  <w:footnote w:type="continuationSeparator" w:id="0">
    <w:p w14:paraId="0AE3EE1D" w14:textId="77777777" w:rsidR="008065BE" w:rsidRDefault="008065BE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5A5E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9519A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9476C5">
      <w:rPr>
        <w:noProof/>
      </w:rPr>
      <w:t>Monday, August 10, 2020</w:t>
    </w:r>
    <w:r w:rsidR="00BE7BF8">
      <w:fldChar w:fldCharType="end"/>
    </w:r>
  </w:p>
  <w:p w14:paraId="16EC505F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EB092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5467B"/>
    <w:multiLevelType w:val="hybridMultilevel"/>
    <w:tmpl w:val="2F9AA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092FB0"/>
    <w:multiLevelType w:val="hybridMultilevel"/>
    <w:tmpl w:val="264EC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86244"/>
    <w:multiLevelType w:val="hybridMultilevel"/>
    <w:tmpl w:val="35E61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332103"/>
    <w:multiLevelType w:val="hybridMultilevel"/>
    <w:tmpl w:val="39526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C5"/>
    <w:rsid w:val="000211F6"/>
    <w:rsid w:val="001130C0"/>
    <w:rsid w:val="00114213"/>
    <w:rsid w:val="001646C7"/>
    <w:rsid w:val="00234D4B"/>
    <w:rsid w:val="003F5256"/>
    <w:rsid w:val="00460AA2"/>
    <w:rsid w:val="005013E3"/>
    <w:rsid w:val="005F001D"/>
    <w:rsid w:val="006D181F"/>
    <w:rsid w:val="008065BE"/>
    <w:rsid w:val="00924465"/>
    <w:rsid w:val="009476C5"/>
    <w:rsid w:val="0099291C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4B11"/>
  <w15:chartTrackingRefBased/>
  <w15:docId w15:val="{97809C25-B834-4F37-96D2-75BE1FC9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2020-08-10T05:14:00Z</dcterms:created>
  <dcterms:modified xsi:type="dcterms:W3CDTF">2020-08-10T05:27:00Z</dcterms:modified>
</cp:coreProperties>
</file>