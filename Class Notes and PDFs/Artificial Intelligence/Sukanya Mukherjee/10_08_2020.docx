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78C1" w14:textId="6C190990" w:rsidR="00036697" w:rsidRDefault="00036697" w:rsidP="00036697">
      <w:pPr>
        <w:pStyle w:val="ListParagraph"/>
        <w:numPr>
          <w:ilvl w:val="0"/>
          <w:numId w:val="2"/>
        </w:numPr>
        <w:rPr>
          <w:noProof/>
        </w:rPr>
      </w:pPr>
      <w:r w:rsidRPr="00036697">
        <w:rPr>
          <w:rFonts w:ascii="Arial" w:hAnsi="Arial" w:cs="Arial"/>
          <w:color w:val="000000"/>
        </w:rPr>
        <w:t>Conversion from WFF to CNF</w:t>
      </w:r>
    </w:p>
    <w:p w14:paraId="6E096300" w14:textId="7F7B54FD" w:rsidR="00460AA2" w:rsidRDefault="00036697" w:rsidP="00C85A85">
      <w:r>
        <w:rPr>
          <w:noProof/>
        </w:rPr>
        <w:drawing>
          <wp:inline distT="0" distB="0" distL="0" distR="0" wp14:anchorId="0CA1F319" wp14:editId="5A72C1A2">
            <wp:extent cx="5829300" cy="4704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233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6000" contrast="63000"/>
                              </a14:imgEffect>
                            </a14:imgLayer>
                          </a14:imgProps>
                        </a:ext>
                      </a:extLst>
                    </a:blip>
                    <a:srcRect r="1923"/>
                    <a:stretch/>
                  </pic:blipFill>
                  <pic:spPr bwMode="auto">
                    <a:xfrm>
                      <a:off x="0" y="0"/>
                      <a:ext cx="5829300" cy="470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A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D817A" w14:textId="77777777" w:rsidR="001E4633" w:rsidRDefault="001E4633" w:rsidP="00460AA2">
      <w:pPr>
        <w:spacing w:after="0" w:line="240" w:lineRule="auto"/>
      </w:pPr>
      <w:r>
        <w:separator/>
      </w:r>
    </w:p>
  </w:endnote>
  <w:endnote w:type="continuationSeparator" w:id="0">
    <w:p w14:paraId="49224E2B" w14:textId="77777777" w:rsidR="001E4633" w:rsidRDefault="001E4633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B87D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57D16366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6DF3253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5D7F3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D1B1B" w14:textId="77777777" w:rsidR="001E4633" w:rsidRDefault="001E4633" w:rsidP="00460AA2">
      <w:pPr>
        <w:spacing w:after="0" w:line="240" w:lineRule="auto"/>
      </w:pPr>
      <w:r>
        <w:separator/>
      </w:r>
    </w:p>
  </w:footnote>
  <w:footnote w:type="continuationSeparator" w:id="0">
    <w:p w14:paraId="69A5383B" w14:textId="77777777" w:rsidR="001E4633" w:rsidRDefault="001E4633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F1C2A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02FB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036697">
      <w:rPr>
        <w:noProof/>
      </w:rPr>
      <w:t>Monday, August 10, 2020</w:t>
    </w:r>
    <w:r w:rsidR="00BE7BF8">
      <w:fldChar w:fldCharType="end"/>
    </w:r>
  </w:p>
  <w:p w14:paraId="07524DE0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3CB08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289F"/>
    <w:multiLevelType w:val="hybridMultilevel"/>
    <w:tmpl w:val="45A2C092"/>
    <w:lvl w:ilvl="0" w:tplc="306E3A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97"/>
    <w:rsid w:val="000211F6"/>
    <w:rsid w:val="00036697"/>
    <w:rsid w:val="00114213"/>
    <w:rsid w:val="001646C7"/>
    <w:rsid w:val="001E4633"/>
    <w:rsid w:val="00234D4B"/>
    <w:rsid w:val="003F5256"/>
    <w:rsid w:val="00460AA2"/>
    <w:rsid w:val="005013E3"/>
    <w:rsid w:val="005F001D"/>
    <w:rsid w:val="006D181F"/>
    <w:rsid w:val="00924465"/>
    <w:rsid w:val="0099291C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789"/>
  <w15:chartTrackingRefBased/>
  <w15:docId w15:val="{1CD32623-D942-4E7F-9EBF-CD23D874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2020-08-10T06:28:00Z</dcterms:created>
  <dcterms:modified xsi:type="dcterms:W3CDTF">2020-08-10T06:37:00Z</dcterms:modified>
</cp:coreProperties>
</file>