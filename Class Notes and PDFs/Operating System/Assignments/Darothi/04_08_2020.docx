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EE6D8" w14:textId="044A664B" w:rsidR="00460AA2" w:rsidRPr="00CD6941" w:rsidRDefault="00CD6941" w:rsidP="00C85A85">
      <w:pPr>
        <w:rPr>
          <w:u w:val="single"/>
        </w:rPr>
      </w:pPr>
      <w:r w:rsidRPr="00CD6941">
        <w:rPr>
          <w:u w:val="single"/>
        </w:rPr>
        <w:t>Operating System</w:t>
      </w:r>
    </w:p>
    <w:p w14:paraId="354301DF" w14:textId="5AF69C58" w:rsidR="00CD6941" w:rsidRDefault="00CD6941" w:rsidP="00C85A85">
      <w:r w:rsidRPr="00CD6941">
        <w:t>Write down the services provided by OS (in brief).</w:t>
      </w:r>
    </w:p>
    <w:p w14:paraId="5F131279" w14:textId="77777777" w:rsidR="00CD6941" w:rsidRDefault="00CD6941" w:rsidP="00CD6941">
      <w:pPr>
        <w:spacing w:after="0"/>
      </w:pPr>
      <w:r>
        <w:t>Following are the common services provided by an operating system:</w:t>
      </w:r>
    </w:p>
    <w:p w14:paraId="79B8A556" w14:textId="77777777" w:rsidR="00CD6941" w:rsidRDefault="00CD6941" w:rsidP="00CD6941">
      <w:pPr>
        <w:spacing w:after="0"/>
      </w:pPr>
      <w:r>
        <w:t>Program execution.</w:t>
      </w:r>
    </w:p>
    <w:p w14:paraId="3BABDE56" w14:textId="77777777" w:rsidR="00CD6941" w:rsidRDefault="00CD6941" w:rsidP="00CD6941">
      <w:pPr>
        <w:spacing w:after="0"/>
      </w:pPr>
      <w:r>
        <w:t>I/O operations.</w:t>
      </w:r>
    </w:p>
    <w:p w14:paraId="4B7D5A17" w14:textId="77777777" w:rsidR="00CD6941" w:rsidRDefault="00CD6941" w:rsidP="00CD6941">
      <w:pPr>
        <w:spacing w:after="0"/>
      </w:pPr>
      <w:r>
        <w:t>File system manipulation.</w:t>
      </w:r>
    </w:p>
    <w:p w14:paraId="22F5FDD2" w14:textId="77777777" w:rsidR="00CD6941" w:rsidRDefault="00CD6941" w:rsidP="00CD6941">
      <w:pPr>
        <w:spacing w:after="0"/>
      </w:pPr>
      <w:r>
        <w:t>Communication.</w:t>
      </w:r>
    </w:p>
    <w:p w14:paraId="5217367B" w14:textId="77777777" w:rsidR="00CD6941" w:rsidRDefault="00CD6941" w:rsidP="00CD6941">
      <w:pPr>
        <w:spacing w:after="0"/>
      </w:pPr>
      <w:r>
        <w:t>Error detection.</w:t>
      </w:r>
    </w:p>
    <w:p w14:paraId="5F91FAAD" w14:textId="77777777" w:rsidR="00CD6941" w:rsidRDefault="00CD6941" w:rsidP="00CD6941">
      <w:pPr>
        <w:spacing w:after="0"/>
      </w:pPr>
      <w:r>
        <w:t>Resource allocation.</w:t>
      </w:r>
    </w:p>
    <w:p w14:paraId="41D8BECD" w14:textId="7E4AB18F" w:rsidR="00CD6941" w:rsidRDefault="00CD6941" w:rsidP="00CD6941">
      <w:pPr>
        <w:spacing w:after="0"/>
      </w:pPr>
      <w:r>
        <w:t>Protection.</w:t>
      </w:r>
    </w:p>
    <w:sectPr w:rsidR="00CD69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B6377" w14:textId="77777777" w:rsidR="00C55093" w:rsidRDefault="00C55093" w:rsidP="00460AA2">
      <w:pPr>
        <w:spacing w:after="0" w:line="240" w:lineRule="auto"/>
      </w:pPr>
      <w:r>
        <w:separator/>
      </w:r>
    </w:p>
  </w:endnote>
  <w:endnote w:type="continuationSeparator" w:id="0">
    <w:p w14:paraId="73277A19" w14:textId="77777777" w:rsidR="00C55093" w:rsidRDefault="00C55093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82C63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27D95A5F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586CC8CD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52263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7CB2D" w14:textId="77777777" w:rsidR="00C55093" w:rsidRDefault="00C55093" w:rsidP="00460AA2">
      <w:pPr>
        <w:spacing w:after="0" w:line="240" w:lineRule="auto"/>
      </w:pPr>
      <w:r>
        <w:separator/>
      </w:r>
    </w:p>
  </w:footnote>
  <w:footnote w:type="continuationSeparator" w:id="0">
    <w:p w14:paraId="634292C9" w14:textId="77777777" w:rsidR="00C55093" w:rsidRDefault="00C55093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1A85A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6CF2A" w14:textId="7777777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CD6941">
      <w:rPr>
        <w:noProof/>
      </w:rPr>
      <w:t>Tuesday, August 4, 2020</w:t>
    </w:r>
    <w:r w:rsidR="00BE7BF8">
      <w:fldChar w:fldCharType="end"/>
    </w:r>
  </w:p>
  <w:p w14:paraId="1B4649CA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4C8E1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41"/>
    <w:rsid w:val="000211F6"/>
    <w:rsid w:val="00114213"/>
    <w:rsid w:val="001646C7"/>
    <w:rsid w:val="00234D4B"/>
    <w:rsid w:val="003F5256"/>
    <w:rsid w:val="00460AA2"/>
    <w:rsid w:val="005013E3"/>
    <w:rsid w:val="005F001D"/>
    <w:rsid w:val="006D181F"/>
    <w:rsid w:val="00924465"/>
    <w:rsid w:val="0099291C"/>
    <w:rsid w:val="00BE7BF8"/>
    <w:rsid w:val="00C55093"/>
    <w:rsid w:val="00C85A85"/>
    <w:rsid w:val="00CD6941"/>
    <w:rsid w:val="00CE0128"/>
    <w:rsid w:val="00D40097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6803"/>
  <w15:chartTrackingRefBased/>
  <w15:docId w15:val="{2A98F59F-BA5B-455B-A0AF-427B0B9C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10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2020-08-04T11:38:00Z</dcterms:created>
  <dcterms:modified xsi:type="dcterms:W3CDTF">2020-08-04T11:48:00Z</dcterms:modified>
</cp:coreProperties>
</file>